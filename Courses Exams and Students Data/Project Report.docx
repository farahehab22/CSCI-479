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1B11D" w14:textId="0F62B7F1" w:rsidR="00D077E9" w:rsidRDefault="0050515D" w:rsidP="00D70D0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E1AC27" wp14:editId="3B2CB282">
                <wp:simplePos x="0" y="0"/>
                <wp:positionH relativeFrom="column">
                  <wp:posOffset>-604078</wp:posOffset>
                </wp:positionH>
                <wp:positionV relativeFrom="page">
                  <wp:posOffset>858576</wp:posOffset>
                </wp:positionV>
                <wp:extent cx="3938905" cy="924571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9245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AFB70" w14:textId="3CC8EF42" w:rsidR="0050515D" w:rsidRDefault="0050515D" w:rsidP="0050515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1AC27" id="Rectangle 3" o:spid="_x0000_s1026" alt="white rectangle for text on cover" style="position:absolute;margin-left:-47.55pt;margin-top:67.6pt;width:310.15pt;height:72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" fillcolor="white [3212]" stroked="f" strokeweight="2pt">
                <v:textbox>
                  <w:txbxContent>
                    <w:p w14:paraId="191AFB70" w14:textId="3CC8EF42" w:rsidR="0050515D" w:rsidRDefault="0050515D" w:rsidP="0050515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noProof/>
        </w:rPr>
        <w:drawing>
          <wp:anchor distT="0" distB="0" distL="114300" distR="114300" simplePos="0" relativeHeight="251658240" behindDoc="1" locked="0" layoutInCell="1" allowOverlap="1" wp14:anchorId="60C98EC8" wp14:editId="2C2660CB">
            <wp:simplePos x="0" y="0"/>
            <wp:positionH relativeFrom="column">
              <wp:posOffset>-784860</wp:posOffset>
            </wp:positionH>
            <wp:positionV relativeFrom="page">
              <wp:align>top</wp:align>
            </wp:positionV>
            <wp:extent cx="9292590" cy="6812280"/>
            <wp:effectExtent l="0" t="0" r="381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2590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83"/>
      </w:tblGrid>
      <w:tr w:rsidR="00D077E9" w14:paraId="6C723BF3" w14:textId="77777777" w:rsidTr="0050515D">
        <w:trPr>
          <w:trHeight w:val="1813"/>
        </w:trPr>
        <w:tc>
          <w:tcPr>
            <w:tcW w:w="5783" w:type="dxa"/>
            <w:tcBorders>
              <w:top w:val="nil"/>
              <w:left w:val="nil"/>
              <w:bottom w:val="nil"/>
              <w:right w:val="nil"/>
            </w:tcBorders>
          </w:tcPr>
          <w:p w14:paraId="67849D0B" w14:textId="15B1FD71" w:rsidR="00D077E9" w:rsidRDefault="00D077E9" w:rsidP="00D077E9"/>
          <w:p w14:paraId="6589A455" w14:textId="561C8AAD" w:rsidR="00D077E9" w:rsidRDefault="0050515D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000FE1E" wp14:editId="54888FA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50A294" w14:textId="77777777" w:rsidR="0050515D" w:rsidRPr="00D86945" w:rsidRDefault="0050515D" w:rsidP="0050515D">
                                  <w:pPr>
                                    <w:pStyle w:val="Title"/>
                                  </w:pPr>
                                  <w:r>
                                    <w:t>CS project</w:t>
                                  </w:r>
                                </w:p>
                                <w:p w14:paraId="2179BB8B" w14:textId="77777777" w:rsidR="0050515D" w:rsidRPr="00D86945" w:rsidRDefault="0050515D" w:rsidP="0050515D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</w:t>
                                  </w:r>
                                  <w: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000FE1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" filled="f" stroked="f" strokeweight=".5pt">
                      <v:textbox>
                        <w:txbxContent>
                          <w:p w14:paraId="2550A294" w14:textId="77777777" w:rsidR="0050515D" w:rsidRPr="00D86945" w:rsidRDefault="0050515D" w:rsidP="0050515D">
                            <w:pPr>
                              <w:pStyle w:val="Title"/>
                            </w:pPr>
                            <w:r>
                              <w:t>CS project</w:t>
                            </w:r>
                          </w:p>
                          <w:p w14:paraId="2179BB8B" w14:textId="77777777" w:rsidR="0050515D" w:rsidRPr="00D86945" w:rsidRDefault="0050515D" w:rsidP="0050515D">
                            <w:pPr>
                              <w:pStyle w:val="Title"/>
                              <w:spacing w:after="0"/>
                            </w:pPr>
                            <w:r w:rsidRPr="00D86945">
                              <w:t>20</w:t>
                            </w:r>
                            <w:r>
                              <w:t>20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14:paraId="4F8D1232" w14:textId="77777777" w:rsidTr="0050515D">
        <w:trPr>
          <w:trHeight w:val="7312"/>
        </w:trPr>
        <w:tc>
          <w:tcPr>
            <w:tcW w:w="5783" w:type="dxa"/>
            <w:tcBorders>
              <w:top w:val="nil"/>
              <w:left w:val="nil"/>
              <w:bottom w:val="nil"/>
              <w:right w:val="nil"/>
            </w:tcBorders>
          </w:tcPr>
          <w:p w14:paraId="7572C8C5" w14:textId="788DE8A2" w:rsidR="00D077E9" w:rsidRDefault="0050515D" w:rsidP="00D077E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227F2B" wp14:editId="01757941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9184C5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16C43347" w14:textId="77777777" w:rsidTr="0050515D">
        <w:trPr>
          <w:trHeight w:val="2078"/>
        </w:trPr>
        <w:tc>
          <w:tcPr>
            <w:tcW w:w="5783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9A73673C230F4ED9AD5518FFAE02AF90"/>
              </w:placeholder>
              <w15:appearance w15:val="hidden"/>
            </w:sdtPr>
            <w:sdtEndPr/>
            <w:sdtContent>
              <w:p w14:paraId="71FFDFE7" w14:textId="759C7C8A" w:rsidR="00D077E9" w:rsidRDefault="008F1F9A" w:rsidP="00D077E9">
                <w:r>
                  <w:rPr>
                    <w:rStyle w:val="SubtitleChar"/>
                    <w:b w:val="0"/>
                  </w:rPr>
                  <w:t>m</w:t>
                </w:r>
                <w:r>
                  <w:rPr>
                    <w:rStyle w:val="SubtitleChar"/>
                  </w:rPr>
                  <w:t>ay 31</w:t>
                </w:r>
              </w:p>
            </w:sdtContent>
          </w:sdt>
          <w:p w14:paraId="003D95A9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C7A84B4" wp14:editId="4341C535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68E25F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5A327DF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6F3D67AF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sdt>
            <w:sdtPr>
              <w:id w:val="-1740469667"/>
              <w:placeholder>
                <w:docPart w:val="09D5B306409446038D4BD05509C8D899"/>
              </w:placeholder>
              <w15:appearance w15:val="hidden"/>
            </w:sdtPr>
            <w:sdtEndPr>
              <w:rPr>
                <w:szCs w:val="28"/>
              </w:rPr>
            </w:sdtEndPr>
            <w:sdtContent>
              <w:p w14:paraId="36A2F2E9" w14:textId="57706ABE" w:rsidR="0050515D" w:rsidRDefault="008F1F9A" w:rsidP="00D077E9">
                <w:r>
                  <w:t xml:space="preserve">Nile University </w:t>
                </w:r>
                <w:r w:rsidR="0050515D">
                  <w:t xml:space="preserve">                                                         </w:t>
                </w:r>
              </w:p>
              <w:p w14:paraId="40C4FC2F" w14:textId="38BF1C01" w:rsidR="0050515D" w:rsidRPr="0050515D" w:rsidRDefault="0050515D" w:rsidP="00D077E9">
                <w:pPr>
                  <w:rPr>
                    <w:szCs w:val="28"/>
                  </w:rPr>
                </w:pPr>
                <w:r w:rsidRPr="0050515D">
                  <w:rPr>
                    <w:szCs w:val="28"/>
                  </w:rPr>
                  <w:t xml:space="preserve">Abdelrahman </w:t>
                </w:r>
                <w:r w:rsidR="005C10AC">
                  <w:rPr>
                    <w:szCs w:val="28"/>
                  </w:rPr>
                  <w:t>Ahmed</w:t>
                </w:r>
                <w:r w:rsidRPr="0050515D">
                  <w:rPr>
                    <w:szCs w:val="28"/>
                  </w:rPr>
                  <w:t>: 19105768</w:t>
                </w:r>
              </w:p>
              <w:p w14:paraId="21BF8C5A" w14:textId="25C20C80" w:rsidR="00D077E9" w:rsidRPr="0050515D" w:rsidRDefault="0050515D" w:rsidP="00D077E9">
                <w:pPr>
                  <w:rPr>
                    <w:szCs w:val="28"/>
                  </w:rPr>
                </w:pPr>
                <w:r w:rsidRPr="0050515D">
                  <w:rPr>
                    <w:szCs w:val="28"/>
                  </w:rPr>
                  <w:t>Farah Ehab: 19105677</w:t>
                </w:r>
              </w:p>
            </w:sdtContent>
          </w:sdt>
          <w:p w14:paraId="4C782233" w14:textId="038F7C24" w:rsidR="00D077E9" w:rsidRPr="0050515D" w:rsidRDefault="0050515D" w:rsidP="00D077E9">
            <w:pPr>
              <w:rPr>
                <w:szCs w:val="28"/>
              </w:rPr>
            </w:pPr>
            <w:r w:rsidRPr="0050515D">
              <w:rPr>
                <w:szCs w:val="28"/>
              </w:rPr>
              <w:t>Manna Essam: 19104369</w:t>
            </w:r>
          </w:p>
          <w:p w14:paraId="329A174B" w14:textId="08F0685F" w:rsidR="0050515D" w:rsidRPr="0050515D" w:rsidRDefault="0050515D" w:rsidP="00D077E9">
            <w:pPr>
              <w:rPr>
                <w:szCs w:val="28"/>
              </w:rPr>
            </w:pPr>
            <w:r w:rsidRPr="0050515D">
              <w:rPr>
                <w:szCs w:val="28"/>
              </w:rPr>
              <w:t xml:space="preserve">Habiba ahmed: 19105010                                                                                                                 </w:t>
            </w:r>
          </w:p>
          <w:p w14:paraId="37C4DFA3" w14:textId="213012F8" w:rsidR="00D077E9" w:rsidRPr="0050515D" w:rsidRDefault="0050515D" w:rsidP="00D077E9">
            <w:pPr>
              <w:rPr>
                <w:b w:val="0"/>
                <w:bCs/>
                <w:noProof/>
                <w:sz w:val="10"/>
                <w:szCs w:val="10"/>
              </w:rPr>
            </w:pPr>
            <w:r w:rsidRPr="0050515D">
              <w:rPr>
                <w:noProof/>
                <w:szCs w:val="28"/>
              </w:rPr>
              <w:t>Mariam aly : 19104257</w:t>
            </w:r>
          </w:p>
        </w:tc>
      </w:tr>
    </w:tbl>
    <w:p w14:paraId="7FEFF412" w14:textId="70A2FF9A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B0C248" wp14:editId="6A2C0DAE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CABAA" id="Rectangle 2" o:spid="_x0000_s1026" alt="colored rectangle" style="position:absolute;margin-left:0;margin-top:0;width:611.1pt;height:265.7pt;z-index:-251657216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" fillcolor="#061f57 [2415]" stroked="f" strokeweight="2pt">
                <w10:wrap anchorx="page" anchory="page"/>
              </v:rect>
            </w:pict>
          </mc:Fallback>
        </mc:AlternateContent>
      </w:r>
      <w:r>
        <w:br w:type="page"/>
      </w:r>
    </w:p>
    <w:p w14:paraId="3373491B" w14:textId="03079823" w:rsidR="00D077E9" w:rsidRPr="0050515D" w:rsidRDefault="008F1F9A" w:rsidP="00D077E9">
      <w:pPr>
        <w:pStyle w:val="Heading1"/>
        <w:rPr>
          <w:sz w:val="56"/>
          <w:szCs w:val="36"/>
        </w:rPr>
      </w:pPr>
      <w:r>
        <w:lastRenderedPageBreak/>
        <w:t xml:space="preserve">Cs project description </w:t>
      </w:r>
    </w:p>
    <w:p w14:paraId="4124E073" w14:textId="77777777" w:rsidR="00244628" w:rsidRDefault="00394CCB" w:rsidP="00394CCB">
      <w:pPr>
        <w:pStyle w:val="Heading1"/>
        <w:rPr>
          <w:rFonts w:ascii="inherit" w:hAnsi="inherit"/>
          <w:b w:val="0"/>
          <w:bCs/>
          <w:color w:val="222222"/>
          <w:sz w:val="32"/>
          <w:shd w:val="clear" w:color="auto" w:fill="FFFFFF"/>
        </w:rPr>
      </w:pPr>
      <w:r w:rsidRPr="00394CCB">
        <w:rPr>
          <w:rFonts w:ascii="inherit" w:hAnsi="inherit"/>
          <w:b w:val="0"/>
          <w:bCs/>
          <w:color w:val="222222"/>
          <w:sz w:val="32"/>
          <w:shd w:val="clear" w:color="auto" w:fill="FFFFFF"/>
        </w:rPr>
        <w:t>The goal of this project is to develop</w:t>
      </w:r>
      <w:r>
        <w:rPr>
          <w:rFonts w:ascii="inherit" w:hAnsi="inherit"/>
          <w:b w:val="0"/>
          <w:bCs/>
          <w:color w:val="222222"/>
          <w:sz w:val="32"/>
          <w:shd w:val="clear" w:color="auto" w:fill="FFFFFF"/>
        </w:rPr>
        <w:t xml:space="preserve"> </w:t>
      </w:r>
      <w:r w:rsidRPr="00394CCB">
        <w:rPr>
          <w:rFonts w:ascii="inherit" w:hAnsi="inherit"/>
          <w:b w:val="0"/>
          <w:bCs/>
          <w:color w:val="222222"/>
          <w:sz w:val="32"/>
          <w:shd w:val="clear" w:color="auto" w:fill="FFFFFF"/>
        </w:rPr>
        <w:t>a program that operates on courses, exams and student’</w:t>
      </w:r>
      <w:r w:rsidRPr="00394CCB">
        <w:rPr>
          <w:rFonts w:ascii="inherit" w:hAnsi="inherit" w:hint="eastAsia"/>
          <w:b w:val="0"/>
          <w:bCs/>
          <w:color w:val="222222"/>
          <w:sz w:val="32"/>
          <w:shd w:val="clear" w:color="auto" w:fill="FFFFFF"/>
        </w:rPr>
        <w:t>s</w:t>
      </w:r>
      <w:r w:rsidRPr="00394CCB">
        <w:rPr>
          <w:rFonts w:ascii="inherit" w:hAnsi="inherit"/>
          <w:b w:val="0"/>
          <w:bCs/>
          <w:color w:val="222222"/>
          <w:sz w:val="32"/>
          <w:shd w:val="clear" w:color="auto" w:fill="FFFFFF"/>
        </w:rPr>
        <w:t xml:space="preserve"> data</w:t>
      </w:r>
      <w:r>
        <w:rPr>
          <w:rFonts w:ascii="inherit" w:hAnsi="inherit"/>
          <w:b w:val="0"/>
          <w:bCs/>
          <w:color w:val="222222"/>
          <w:sz w:val="32"/>
          <w:shd w:val="clear" w:color="auto" w:fill="FFFFFF"/>
        </w:rPr>
        <w:t xml:space="preserve">. </w:t>
      </w:r>
    </w:p>
    <w:p w14:paraId="0EDA3202" w14:textId="16A21CFF" w:rsidR="00394CCB" w:rsidRDefault="00394CCB" w:rsidP="00394CCB">
      <w:pPr>
        <w:pStyle w:val="Heading1"/>
        <w:rPr>
          <w:rFonts w:ascii="inherit" w:hAnsi="inherit"/>
          <w:b w:val="0"/>
          <w:bCs/>
          <w:color w:val="222222"/>
          <w:sz w:val="32"/>
          <w:shd w:val="clear" w:color="auto" w:fill="FFFFFF"/>
        </w:rPr>
      </w:pPr>
      <w:r w:rsidRPr="00394CCB">
        <w:rPr>
          <w:rFonts w:ascii="inherit" w:hAnsi="inherit"/>
          <w:b w:val="0"/>
          <w:bCs/>
          <w:color w:val="222222"/>
          <w:sz w:val="32"/>
          <w:shd w:val="clear" w:color="auto" w:fill="FFFFFF"/>
        </w:rPr>
        <w:t>the program uses two defined string formats</w:t>
      </w:r>
      <w:r w:rsidR="00154EA8">
        <w:rPr>
          <w:rFonts w:ascii="inherit" w:hAnsi="inherit"/>
          <w:b w:val="0"/>
          <w:bCs/>
          <w:color w:val="222222"/>
          <w:sz w:val="32"/>
          <w:shd w:val="clear" w:color="auto" w:fill="FFFFFF"/>
        </w:rPr>
        <w:t xml:space="preserve"> </w:t>
      </w:r>
      <w:r w:rsidRPr="00394CCB">
        <w:rPr>
          <w:rFonts w:ascii="inherit" w:hAnsi="inherit"/>
          <w:b w:val="0"/>
          <w:bCs/>
          <w:color w:val="222222"/>
          <w:sz w:val="32"/>
          <w:shd w:val="clear" w:color="auto" w:fill="FFFFFF"/>
        </w:rPr>
        <w:t>one to represent courses exams data and the other to represent student’</w:t>
      </w:r>
      <w:r w:rsidRPr="00394CCB">
        <w:rPr>
          <w:rFonts w:ascii="inherit" w:hAnsi="inherit" w:hint="eastAsia"/>
          <w:b w:val="0"/>
          <w:bCs/>
          <w:color w:val="222222"/>
          <w:sz w:val="32"/>
          <w:shd w:val="clear" w:color="auto" w:fill="FFFFFF"/>
        </w:rPr>
        <w:t>s</w:t>
      </w:r>
      <w:r w:rsidRPr="00394CCB">
        <w:rPr>
          <w:rFonts w:ascii="inherit" w:hAnsi="inherit"/>
          <w:b w:val="0"/>
          <w:bCs/>
          <w:color w:val="222222"/>
          <w:sz w:val="32"/>
          <w:shd w:val="clear" w:color="auto" w:fill="FFFFFF"/>
        </w:rPr>
        <w:t xml:space="preserve"> data. An example of the two strings format is as follows: </w:t>
      </w:r>
    </w:p>
    <w:p w14:paraId="40360323" w14:textId="77777777" w:rsidR="005C10AC" w:rsidRPr="005C10AC" w:rsidRDefault="005C10AC" w:rsidP="005C10AC">
      <w:pPr>
        <w:pStyle w:val="Heading1"/>
        <w:rPr>
          <w:rFonts w:ascii="inherit" w:hAnsi="inherit"/>
          <w:b w:val="0"/>
          <w:bCs/>
          <w:color w:val="222222"/>
          <w:sz w:val="32"/>
          <w:shd w:val="clear" w:color="auto" w:fill="FFFFFF"/>
        </w:rPr>
      </w:pPr>
      <w:r w:rsidRPr="005C10AC">
        <w:rPr>
          <w:rFonts w:ascii="inherit" w:hAnsi="inherit"/>
          <w:b w:val="0"/>
          <w:bCs/>
          <w:color w:val="222222"/>
          <w:sz w:val="32"/>
          <w:shd w:val="clear" w:color="auto" w:fill="FFFFFF"/>
        </w:rPr>
        <w:t>CoursesExams=[101,28/4/2016,A;201,3/5/2016,A;110,5/5/2016,C;103,5/5/2016,A;120,6/5/2016,D;132,7/5/2016,B]</w:t>
      </w:r>
    </w:p>
    <w:p w14:paraId="643F12D0" w14:textId="732339F7" w:rsidR="005C10AC" w:rsidRPr="00394CCB" w:rsidRDefault="005C10AC" w:rsidP="005C10AC">
      <w:pPr>
        <w:pStyle w:val="Heading1"/>
        <w:rPr>
          <w:rFonts w:ascii="inherit" w:hAnsi="inherit" w:hint="eastAsia"/>
          <w:b w:val="0"/>
          <w:bCs/>
          <w:color w:val="222222"/>
          <w:sz w:val="32"/>
          <w:shd w:val="clear" w:color="auto" w:fill="FFFFFF"/>
        </w:rPr>
      </w:pPr>
      <w:r w:rsidRPr="005C10AC">
        <w:rPr>
          <w:rFonts w:ascii="inherit" w:hAnsi="inherit"/>
          <w:b w:val="0"/>
          <w:bCs/>
          <w:color w:val="222222"/>
          <w:sz w:val="32"/>
          <w:shd w:val="clear" w:color="auto" w:fill="FFFFFF"/>
        </w:rPr>
        <w:t>Students=[191001,(201,101,110);191002,(201,110,103);191003,(110,120,132);191006,(103,132)]</w:t>
      </w:r>
    </w:p>
    <w:p w14:paraId="7B847ADA" w14:textId="4BC1ACA9" w:rsidR="00F918EB" w:rsidRDefault="00F918EB" w:rsidP="00394CCB">
      <w:pPr>
        <w:pStyle w:val="Heading1"/>
        <w:rPr>
          <w:rFonts w:ascii="inherit" w:hAnsi="inherit" w:hint="eastAsia"/>
          <w:sz w:val="36"/>
          <w:szCs w:val="36"/>
          <w:shd w:val="clear" w:color="auto" w:fill="FFFFFF"/>
        </w:rPr>
      </w:pPr>
      <w:r w:rsidRPr="00F918EB">
        <w:rPr>
          <w:rFonts w:ascii="inherit" w:hAnsi="inherit"/>
          <w:sz w:val="36"/>
          <w:szCs w:val="36"/>
          <w:shd w:val="clear" w:color="auto" w:fill="FFFFFF"/>
        </w:rPr>
        <w:t>Courses Exams Data</w:t>
      </w:r>
      <w:r>
        <w:rPr>
          <w:rFonts w:ascii="inherit" w:hAnsi="inherit"/>
          <w:sz w:val="36"/>
          <w:szCs w:val="36"/>
          <w:shd w:val="clear" w:color="auto" w:fill="FFFFFF"/>
        </w:rPr>
        <w:t>:</w:t>
      </w:r>
    </w:p>
    <w:p w14:paraId="6009B658" w14:textId="1A85FB8B" w:rsidR="00F918EB" w:rsidRPr="00F918EB" w:rsidRDefault="00F918EB" w:rsidP="00394CCB">
      <w:pPr>
        <w:pStyle w:val="Heading1"/>
        <w:rPr>
          <w:rFonts w:ascii="inherit" w:hAnsi="inherit" w:hint="eastAsia"/>
          <w:b w:val="0"/>
          <w:bCs/>
          <w:color w:val="auto"/>
          <w:sz w:val="32"/>
          <w:shd w:val="clear" w:color="auto" w:fill="FFFFFF"/>
        </w:rPr>
      </w:pPr>
      <w:r w:rsidRPr="00F918EB">
        <w:rPr>
          <w:rFonts w:ascii="inherit" w:hAnsi="inherit" w:hint="eastAsia"/>
          <w:b w:val="0"/>
          <w:bCs/>
          <w:color w:val="auto"/>
          <w:sz w:val="32"/>
          <w:shd w:val="clear" w:color="auto" w:fill="FFFFFF"/>
        </w:rPr>
        <w:t>T</w:t>
      </w:r>
      <w:r w:rsidRPr="00F918EB">
        <w:rPr>
          <w:rFonts w:ascii="inherit" w:hAnsi="inherit"/>
          <w:b w:val="0"/>
          <w:bCs/>
          <w:color w:val="auto"/>
          <w:sz w:val="32"/>
          <w:shd w:val="clear" w:color="auto" w:fill="FFFFFF"/>
        </w:rPr>
        <w:t xml:space="preserve">here are 3 </w:t>
      </w:r>
      <w:r>
        <w:rPr>
          <w:rFonts w:ascii="inherit" w:hAnsi="inherit"/>
          <w:b w:val="0"/>
          <w:bCs/>
          <w:color w:val="auto"/>
          <w:sz w:val="32"/>
          <w:shd w:val="clear" w:color="auto" w:fill="FFFFFF"/>
        </w:rPr>
        <w:t>f</w:t>
      </w:r>
      <w:r w:rsidRPr="00F918EB">
        <w:rPr>
          <w:rFonts w:ascii="inherit" w:hAnsi="inherit"/>
          <w:b w:val="0"/>
          <w:bCs/>
          <w:color w:val="auto"/>
          <w:sz w:val="32"/>
          <w:shd w:val="clear" w:color="auto" w:fill="FFFFFF"/>
        </w:rPr>
        <w:t>ields of a course exam</w:t>
      </w:r>
    </w:p>
    <w:p w14:paraId="11C35CE0" w14:textId="6035779E" w:rsidR="00F918EB" w:rsidRDefault="00F918EB" w:rsidP="00F918EB">
      <w:pPr>
        <w:pStyle w:val="Heading1"/>
        <w:numPr>
          <w:ilvl w:val="0"/>
          <w:numId w:val="9"/>
        </w:numPr>
        <w:rPr>
          <w:rFonts w:ascii="inherit" w:hAnsi="inherit" w:hint="eastAsia"/>
          <w:b w:val="0"/>
          <w:bCs/>
          <w:color w:val="222222"/>
          <w:sz w:val="32"/>
          <w:shd w:val="clear" w:color="auto" w:fill="FFFFFF"/>
        </w:rPr>
      </w:pPr>
      <w:r w:rsidRPr="00F918EB">
        <w:rPr>
          <w:rFonts w:ascii="inherit" w:hAnsi="inherit"/>
          <w:b w:val="0"/>
          <w:bCs/>
          <w:color w:val="222222"/>
          <w:sz w:val="32"/>
          <w:shd w:val="clear" w:color="auto" w:fill="FFFFFF"/>
        </w:rPr>
        <w:t>Course Code Number</w:t>
      </w:r>
    </w:p>
    <w:p w14:paraId="0ABD4EF5" w14:textId="3A41FB67" w:rsidR="00F918EB" w:rsidRDefault="00F918EB" w:rsidP="00F918EB">
      <w:pPr>
        <w:pStyle w:val="Heading1"/>
        <w:numPr>
          <w:ilvl w:val="0"/>
          <w:numId w:val="9"/>
        </w:numPr>
        <w:rPr>
          <w:rFonts w:ascii="inherit" w:hAnsi="inherit" w:hint="eastAsia"/>
          <w:b w:val="0"/>
          <w:bCs/>
          <w:color w:val="222222"/>
          <w:sz w:val="32"/>
          <w:shd w:val="clear" w:color="auto" w:fill="FFFFFF"/>
        </w:rPr>
      </w:pPr>
      <w:r w:rsidRPr="00F918EB">
        <w:rPr>
          <w:rFonts w:ascii="inherit" w:hAnsi="inherit"/>
          <w:b w:val="0"/>
          <w:bCs/>
          <w:color w:val="222222"/>
          <w:sz w:val="32"/>
          <w:shd w:val="clear" w:color="auto" w:fill="FFFFFF"/>
        </w:rPr>
        <w:t>Exam Date</w:t>
      </w:r>
    </w:p>
    <w:p w14:paraId="56B768FC" w14:textId="14D7DA0B" w:rsidR="00F918EB" w:rsidRDefault="00F918EB" w:rsidP="00F918EB">
      <w:pPr>
        <w:pStyle w:val="Heading1"/>
        <w:numPr>
          <w:ilvl w:val="0"/>
          <w:numId w:val="9"/>
        </w:numPr>
        <w:rPr>
          <w:rFonts w:ascii="inherit" w:hAnsi="inherit"/>
          <w:b w:val="0"/>
          <w:bCs/>
          <w:color w:val="222222"/>
          <w:sz w:val="32"/>
          <w:shd w:val="clear" w:color="auto" w:fill="FFFFFF"/>
        </w:rPr>
      </w:pPr>
      <w:r w:rsidRPr="00F918EB">
        <w:rPr>
          <w:rFonts w:ascii="inherit" w:hAnsi="inherit"/>
          <w:b w:val="0"/>
          <w:bCs/>
          <w:color w:val="222222"/>
          <w:sz w:val="32"/>
          <w:shd w:val="clear" w:color="auto" w:fill="FFFFFF"/>
        </w:rPr>
        <w:t>Exam Hall</w:t>
      </w:r>
    </w:p>
    <w:p w14:paraId="2C157957" w14:textId="62ADEC48" w:rsidR="00F918EB" w:rsidRDefault="00C268FA" w:rsidP="00394CCB">
      <w:pPr>
        <w:pStyle w:val="Heading1"/>
        <w:rPr>
          <w:rFonts w:ascii="inherit" w:hAnsi="inherit"/>
          <w:b w:val="0"/>
          <w:bCs/>
          <w:color w:val="222222"/>
          <w:sz w:val="32"/>
          <w:shd w:val="clear" w:color="auto" w:fill="FFFFFF"/>
        </w:rPr>
      </w:pPr>
      <w:r w:rsidRPr="00C268FA">
        <w:rPr>
          <w:rFonts w:ascii="inherit" w:hAnsi="inherit"/>
          <w:b w:val="0"/>
          <w:bCs/>
          <w:color w:val="222222"/>
          <w:sz w:val="32"/>
          <w:shd w:val="clear" w:color="auto" w:fill="FFFFFF"/>
        </w:rPr>
        <w:t>Fields of the same course exam are separated by comma</w:t>
      </w:r>
    </w:p>
    <w:p w14:paraId="454E7E57" w14:textId="1AADEB60" w:rsidR="00C268FA" w:rsidRPr="00C268FA" w:rsidRDefault="00C268FA" w:rsidP="00394CCB">
      <w:pPr>
        <w:pStyle w:val="Heading1"/>
        <w:rPr>
          <w:rFonts w:ascii="inherit" w:hAnsi="inherit" w:hint="eastAsia"/>
          <w:sz w:val="40"/>
          <w:szCs w:val="40"/>
          <w:shd w:val="clear" w:color="auto" w:fill="FFFFFF"/>
        </w:rPr>
      </w:pPr>
      <w:r w:rsidRPr="00C268FA">
        <w:rPr>
          <w:rFonts w:ascii="inherit" w:hAnsi="inherit"/>
          <w:sz w:val="40"/>
          <w:szCs w:val="40"/>
          <w:shd w:val="clear" w:color="auto" w:fill="FFFFFF"/>
        </w:rPr>
        <w:t>Students Data</w:t>
      </w:r>
      <w:r>
        <w:rPr>
          <w:rFonts w:ascii="inherit" w:hAnsi="inherit"/>
          <w:sz w:val="40"/>
          <w:szCs w:val="40"/>
          <w:shd w:val="clear" w:color="auto" w:fill="FFFFFF"/>
        </w:rPr>
        <w:t>:</w:t>
      </w:r>
    </w:p>
    <w:p w14:paraId="08124E7B" w14:textId="2001A2F9" w:rsidR="00F918EB" w:rsidRDefault="00C268FA" w:rsidP="00394CCB">
      <w:pPr>
        <w:pStyle w:val="Heading1"/>
        <w:rPr>
          <w:rFonts w:ascii="inherit" w:hAnsi="inherit"/>
          <w:b w:val="0"/>
          <w:bCs/>
          <w:color w:val="222222"/>
          <w:sz w:val="32"/>
          <w:shd w:val="clear" w:color="auto" w:fill="FFFFFF"/>
        </w:rPr>
      </w:pPr>
      <w:r w:rsidRPr="00C268FA">
        <w:rPr>
          <w:rFonts w:ascii="inherit" w:hAnsi="inherit"/>
          <w:b w:val="0"/>
          <w:bCs/>
          <w:color w:val="222222"/>
          <w:sz w:val="32"/>
          <w:shd w:val="clear" w:color="auto" w:fill="FFFFFF"/>
        </w:rPr>
        <w:t xml:space="preserve">The Students line contains a list of </w:t>
      </w:r>
      <w:r w:rsidRPr="00C268FA">
        <w:rPr>
          <w:rFonts w:ascii="inherit" w:hAnsi="inherit"/>
          <w:b w:val="0"/>
          <w:bCs/>
          <w:color w:val="222222"/>
          <w:sz w:val="32"/>
          <w:shd w:val="clear" w:color="auto" w:fill="FFFFFF"/>
        </w:rPr>
        <w:t>student’</w:t>
      </w:r>
      <w:r w:rsidRPr="00C268FA">
        <w:rPr>
          <w:rFonts w:ascii="inherit" w:hAnsi="inherit" w:hint="eastAsia"/>
          <w:b w:val="0"/>
          <w:bCs/>
          <w:color w:val="222222"/>
          <w:sz w:val="32"/>
          <w:shd w:val="clear" w:color="auto" w:fill="FFFFFF"/>
        </w:rPr>
        <w:t>s</w:t>
      </w:r>
      <w:r w:rsidRPr="00C268FA">
        <w:rPr>
          <w:rFonts w:ascii="inherit" w:hAnsi="inherit"/>
          <w:b w:val="0"/>
          <w:bCs/>
          <w:color w:val="222222"/>
          <w:sz w:val="32"/>
          <w:shd w:val="clear" w:color="auto" w:fill="FFFFFF"/>
        </w:rPr>
        <w:t xml:space="preserve"> data separated by ‘;’.  Fields of a students are:</w:t>
      </w:r>
    </w:p>
    <w:p w14:paraId="79D5F3E2" w14:textId="0BC95626" w:rsidR="00C268FA" w:rsidRDefault="00C268FA" w:rsidP="00C268FA">
      <w:pPr>
        <w:pStyle w:val="Heading1"/>
        <w:numPr>
          <w:ilvl w:val="0"/>
          <w:numId w:val="10"/>
        </w:numPr>
        <w:rPr>
          <w:rFonts w:ascii="inherit" w:hAnsi="inherit"/>
          <w:b w:val="0"/>
          <w:bCs/>
          <w:color w:val="222222"/>
          <w:sz w:val="32"/>
          <w:shd w:val="clear" w:color="auto" w:fill="FFFFFF"/>
        </w:rPr>
      </w:pPr>
      <w:r w:rsidRPr="00C268FA">
        <w:rPr>
          <w:rFonts w:ascii="inherit" w:hAnsi="inherit"/>
          <w:b w:val="0"/>
          <w:bCs/>
          <w:color w:val="222222"/>
          <w:sz w:val="32"/>
          <w:shd w:val="clear" w:color="auto" w:fill="FFFFFF"/>
        </w:rPr>
        <w:t>Student ID</w:t>
      </w:r>
    </w:p>
    <w:p w14:paraId="45FABA22" w14:textId="33132F25" w:rsidR="00C268FA" w:rsidRDefault="00C268FA" w:rsidP="00C268FA">
      <w:pPr>
        <w:pStyle w:val="Heading1"/>
        <w:numPr>
          <w:ilvl w:val="0"/>
          <w:numId w:val="10"/>
        </w:numPr>
        <w:rPr>
          <w:rFonts w:ascii="inherit" w:hAnsi="inherit"/>
          <w:b w:val="0"/>
          <w:bCs/>
          <w:color w:val="222222"/>
          <w:sz w:val="32"/>
          <w:shd w:val="clear" w:color="auto" w:fill="FFFFFF"/>
        </w:rPr>
      </w:pPr>
      <w:r w:rsidRPr="00C268FA">
        <w:rPr>
          <w:rFonts w:ascii="inherit" w:hAnsi="inherit"/>
          <w:b w:val="0"/>
          <w:bCs/>
          <w:color w:val="222222"/>
          <w:sz w:val="32"/>
          <w:shd w:val="clear" w:color="auto" w:fill="FFFFFF"/>
        </w:rPr>
        <w:t>Courses’ codes of student’s attended courses</w:t>
      </w:r>
    </w:p>
    <w:p w14:paraId="3ED252DA" w14:textId="3D37FC78" w:rsidR="00C268FA" w:rsidRDefault="00C268FA" w:rsidP="00C268FA">
      <w:pPr>
        <w:pStyle w:val="Heading1"/>
        <w:rPr>
          <w:rFonts w:ascii="inherit" w:hAnsi="inherit" w:hint="eastAsia"/>
          <w:b w:val="0"/>
          <w:bCs/>
          <w:color w:val="222222"/>
          <w:sz w:val="32"/>
          <w:shd w:val="clear" w:color="auto" w:fill="FFFFFF"/>
        </w:rPr>
      </w:pPr>
      <w:r w:rsidRPr="00C268FA">
        <w:rPr>
          <w:rFonts w:ascii="inherit" w:hAnsi="inherit"/>
          <w:b w:val="0"/>
          <w:bCs/>
          <w:color w:val="222222"/>
          <w:sz w:val="32"/>
          <w:shd w:val="clear" w:color="auto" w:fill="FFFFFF"/>
        </w:rPr>
        <w:lastRenderedPageBreak/>
        <w:t>Fields of the same student are separated by comma</w:t>
      </w:r>
    </w:p>
    <w:p w14:paraId="1F133DB3" w14:textId="4032C4DC" w:rsidR="00F918EB" w:rsidRDefault="00F918EB" w:rsidP="00394CCB">
      <w:pPr>
        <w:pStyle w:val="Heading1"/>
        <w:rPr>
          <w:rFonts w:ascii="inherit" w:hAnsi="inherit" w:hint="eastAsia"/>
          <w:b w:val="0"/>
          <w:bCs/>
          <w:color w:val="222222"/>
          <w:sz w:val="32"/>
          <w:shd w:val="clear" w:color="auto" w:fill="FFFFFF"/>
        </w:rPr>
      </w:pPr>
    </w:p>
    <w:p w14:paraId="76B6F4AD" w14:textId="63D578FF" w:rsidR="00F918EB" w:rsidRDefault="00F918EB" w:rsidP="00394CCB">
      <w:pPr>
        <w:pStyle w:val="Heading1"/>
        <w:rPr>
          <w:rFonts w:ascii="inherit" w:hAnsi="inherit" w:hint="eastAsia"/>
          <w:b w:val="0"/>
          <w:bCs/>
          <w:color w:val="222222"/>
          <w:sz w:val="32"/>
          <w:shd w:val="clear" w:color="auto" w:fill="FFFFFF"/>
        </w:rPr>
      </w:pPr>
    </w:p>
    <w:p w14:paraId="362FFDC8" w14:textId="13E69523" w:rsidR="00394CCB" w:rsidRDefault="00394CCB" w:rsidP="00394CCB">
      <w:pPr>
        <w:rPr>
          <w:rFonts w:ascii="inherit" w:hAnsi="inherit"/>
          <w:b w:val="0"/>
          <w:bCs/>
          <w:color w:val="222222"/>
          <w:sz w:val="32"/>
          <w:szCs w:val="32"/>
          <w:shd w:val="clear" w:color="auto" w:fill="FFFFFF"/>
        </w:rPr>
      </w:pPr>
      <w:r w:rsidRPr="00394CCB">
        <w:rPr>
          <w:rFonts w:ascii="inherit" w:hAnsi="inherit"/>
          <w:b w:val="0"/>
          <w:bCs/>
          <w:color w:val="222222"/>
          <w:sz w:val="32"/>
          <w:szCs w:val="32"/>
          <w:shd w:val="clear" w:color="auto" w:fill="FFFFFF"/>
        </w:rPr>
        <w:t xml:space="preserve">For the purposes of this project, </w:t>
      </w:r>
      <w:r>
        <w:rPr>
          <w:rFonts w:ascii="inherit" w:hAnsi="inherit"/>
          <w:b w:val="0"/>
          <w:bCs/>
          <w:color w:val="222222"/>
          <w:sz w:val="32"/>
          <w:szCs w:val="32"/>
          <w:shd w:val="clear" w:color="auto" w:fill="FFFFFF"/>
        </w:rPr>
        <w:t>there is many</w:t>
      </w:r>
      <w:r w:rsidRPr="00394CCB">
        <w:rPr>
          <w:rFonts w:ascii="inherit" w:hAnsi="inherit"/>
          <w:b w:val="0"/>
          <w:bCs/>
          <w:color w:val="222222"/>
          <w:sz w:val="32"/>
          <w:szCs w:val="32"/>
          <w:shd w:val="clear" w:color="auto" w:fill="FFFFFF"/>
        </w:rPr>
        <w:t xml:space="preserve"> f</w:t>
      </w:r>
      <w:r w:rsidR="005C10AC">
        <w:rPr>
          <w:rFonts w:ascii="inherit" w:hAnsi="inherit"/>
          <w:b w:val="0"/>
          <w:bCs/>
          <w:color w:val="222222"/>
          <w:sz w:val="32"/>
          <w:szCs w:val="32"/>
          <w:shd w:val="clear" w:color="auto" w:fill="FFFFFF"/>
        </w:rPr>
        <w:t>unctions</w:t>
      </w:r>
      <w:r w:rsidRPr="00394CCB">
        <w:rPr>
          <w:rFonts w:ascii="inherit" w:hAnsi="inherit"/>
          <w:b w:val="0"/>
          <w:bCs/>
          <w:color w:val="222222"/>
          <w:sz w:val="32"/>
          <w:szCs w:val="32"/>
          <w:shd w:val="clear" w:color="auto" w:fill="FFFFFF"/>
        </w:rPr>
        <w:t xml:space="preserve"> will be used</w:t>
      </w:r>
      <w:r>
        <w:rPr>
          <w:rFonts w:ascii="inherit" w:hAnsi="inherit"/>
          <w:b w:val="0"/>
          <w:bCs/>
          <w:color w:val="222222"/>
          <w:sz w:val="32"/>
          <w:szCs w:val="32"/>
          <w:shd w:val="clear" w:color="auto" w:fill="FFFFFF"/>
        </w:rPr>
        <w:t xml:space="preserve"> like</w:t>
      </w:r>
    </w:p>
    <w:p w14:paraId="16FD15E5" w14:textId="5F4D64F8" w:rsidR="00154EA8" w:rsidRDefault="00154EA8" w:rsidP="00154EA8">
      <w:pPr>
        <w:pStyle w:val="ListParagraph"/>
        <w:numPr>
          <w:ilvl w:val="0"/>
          <w:numId w:val="14"/>
        </w:numPr>
        <w:rPr>
          <w:rFonts w:ascii="inherit" w:hAnsi="inherit"/>
          <w:b w:val="0"/>
          <w:bCs/>
          <w:color w:val="222222"/>
          <w:sz w:val="32"/>
          <w:szCs w:val="32"/>
          <w:shd w:val="clear" w:color="auto" w:fill="FFFFFF"/>
        </w:rPr>
      </w:pPr>
      <w:r w:rsidRPr="00154EA8">
        <w:rPr>
          <w:rFonts w:ascii="inherit" w:hAnsi="inherit"/>
          <w:b w:val="0"/>
          <w:bCs/>
          <w:color w:val="222222"/>
          <w:sz w:val="32"/>
          <w:szCs w:val="32"/>
          <w:shd w:val="clear" w:color="auto" w:fill="FFFFFF"/>
        </w:rPr>
        <w:t>void fillStuctures (char CoursesExams[500] , char StudentsText[1000]); // fill the Stuctures of Courses and Students with given strings</w:t>
      </w:r>
    </w:p>
    <w:p w14:paraId="37275D07" w14:textId="1BF056C9" w:rsidR="00154EA8" w:rsidRDefault="00154EA8" w:rsidP="00154EA8">
      <w:pPr>
        <w:pStyle w:val="ListParagraph"/>
        <w:numPr>
          <w:ilvl w:val="0"/>
          <w:numId w:val="14"/>
        </w:numPr>
        <w:rPr>
          <w:rFonts w:ascii="inherit" w:hAnsi="inherit"/>
          <w:b w:val="0"/>
          <w:bCs/>
          <w:color w:val="222222"/>
          <w:sz w:val="32"/>
          <w:szCs w:val="32"/>
          <w:shd w:val="clear" w:color="auto" w:fill="FFFFFF"/>
        </w:rPr>
      </w:pPr>
      <w:r w:rsidRPr="00154EA8">
        <w:rPr>
          <w:rFonts w:ascii="inherit" w:hAnsi="inherit"/>
          <w:b w:val="0"/>
          <w:bCs/>
          <w:color w:val="222222"/>
          <w:sz w:val="32"/>
          <w:szCs w:val="32"/>
          <w:shd w:val="clear" w:color="auto" w:fill="FFFFFF"/>
        </w:rPr>
        <w:t>int Number_Halls (); // return number of halls</w:t>
      </w:r>
    </w:p>
    <w:p w14:paraId="6E3E10CB" w14:textId="481310A3" w:rsidR="00154EA8" w:rsidRDefault="00154EA8" w:rsidP="00154EA8">
      <w:pPr>
        <w:pStyle w:val="ListParagraph"/>
        <w:numPr>
          <w:ilvl w:val="0"/>
          <w:numId w:val="14"/>
        </w:numPr>
        <w:rPr>
          <w:rFonts w:ascii="inherit" w:hAnsi="inherit"/>
          <w:b w:val="0"/>
          <w:bCs/>
          <w:color w:val="222222"/>
          <w:sz w:val="32"/>
          <w:szCs w:val="32"/>
          <w:shd w:val="clear" w:color="auto" w:fill="FFFFFF"/>
        </w:rPr>
      </w:pPr>
      <w:r w:rsidRPr="00154EA8">
        <w:rPr>
          <w:rFonts w:ascii="inherit" w:hAnsi="inherit"/>
          <w:b w:val="0"/>
          <w:bCs/>
          <w:color w:val="222222"/>
          <w:sz w:val="32"/>
          <w:szCs w:val="32"/>
          <w:shd w:val="clear" w:color="auto" w:fill="FFFFFF"/>
        </w:rPr>
        <w:t>int Student_ID_Min (); // return min student ID</w:t>
      </w:r>
    </w:p>
    <w:p w14:paraId="1E722A9D" w14:textId="5D7B566F" w:rsidR="00154EA8" w:rsidRDefault="00154EA8" w:rsidP="00154EA8">
      <w:pPr>
        <w:pStyle w:val="ListParagraph"/>
        <w:numPr>
          <w:ilvl w:val="0"/>
          <w:numId w:val="14"/>
        </w:numPr>
        <w:rPr>
          <w:rFonts w:ascii="inherit" w:hAnsi="inherit"/>
          <w:b w:val="0"/>
          <w:bCs/>
          <w:color w:val="222222"/>
          <w:sz w:val="32"/>
          <w:szCs w:val="32"/>
          <w:shd w:val="clear" w:color="auto" w:fill="FFFFFF"/>
        </w:rPr>
      </w:pPr>
      <w:r w:rsidRPr="00154EA8">
        <w:rPr>
          <w:rFonts w:ascii="inherit" w:hAnsi="inherit"/>
          <w:b w:val="0"/>
          <w:bCs/>
          <w:color w:val="222222"/>
          <w:sz w:val="32"/>
          <w:szCs w:val="32"/>
          <w:shd w:val="clear" w:color="auto" w:fill="FFFFFF"/>
        </w:rPr>
        <w:t>int Student_ID_Max (); // return max student ID</w:t>
      </w:r>
    </w:p>
    <w:p w14:paraId="5FAFCB8C" w14:textId="3EB83E77" w:rsidR="00154EA8" w:rsidRDefault="00154EA8" w:rsidP="00154EA8">
      <w:pPr>
        <w:pStyle w:val="ListParagraph"/>
        <w:numPr>
          <w:ilvl w:val="0"/>
          <w:numId w:val="14"/>
        </w:numPr>
        <w:rPr>
          <w:rFonts w:ascii="inherit" w:hAnsi="inherit"/>
          <w:b w:val="0"/>
          <w:bCs/>
          <w:color w:val="222222"/>
          <w:sz w:val="32"/>
          <w:szCs w:val="32"/>
          <w:shd w:val="clear" w:color="auto" w:fill="FFFFFF"/>
        </w:rPr>
      </w:pPr>
      <w:r w:rsidRPr="00154EA8">
        <w:rPr>
          <w:rFonts w:ascii="inherit" w:hAnsi="inherit"/>
          <w:b w:val="0"/>
          <w:bCs/>
          <w:color w:val="222222"/>
          <w:sz w:val="32"/>
          <w:szCs w:val="32"/>
          <w:shd w:val="clear" w:color="auto" w:fill="FFFFFF"/>
        </w:rPr>
        <w:t>int Exams_Period_InDays(); // return number of days of exams</w:t>
      </w:r>
    </w:p>
    <w:p w14:paraId="3D413213" w14:textId="49F4DA69" w:rsidR="00154EA8" w:rsidRDefault="00154EA8" w:rsidP="00154EA8">
      <w:pPr>
        <w:pStyle w:val="ListParagraph"/>
        <w:numPr>
          <w:ilvl w:val="0"/>
          <w:numId w:val="14"/>
        </w:numPr>
        <w:rPr>
          <w:rFonts w:ascii="inherit" w:hAnsi="inherit"/>
          <w:b w:val="0"/>
          <w:bCs/>
          <w:color w:val="222222"/>
          <w:sz w:val="32"/>
          <w:szCs w:val="32"/>
          <w:shd w:val="clear" w:color="auto" w:fill="FFFFFF"/>
        </w:rPr>
      </w:pPr>
      <w:r w:rsidRPr="00154EA8">
        <w:rPr>
          <w:rFonts w:ascii="inherit" w:hAnsi="inherit"/>
          <w:b w:val="0"/>
          <w:bCs/>
          <w:color w:val="222222"/>
          <w:sz w:val="32"/>
          <w:szCs w:val="32"/>
          <w:shd w:val="clear" w:color="auto" w:fill="FFFFFF"/>
        </w:rPr>
        <w:t>int isIDAvailable(int ID); // return 1 if ID is available otherwise return 0</w:t>
      </w:r>
    </w:p>
    <w:p w14:paraId="516BD0D3" w14:textId="226C3CFA" w:rsidR="00154EA8" w:rsidRDefault="00154EA8" w:rsidP="00154EA8">
      <w:pPr>
        <w:pStyle w:val="ListParagraph"/>
        <w:numPr>
          <w:ilvl w:val="0"/>
          <w:numId w:val="14"/>
        </w:numPr>
        <w:rPr>
          <w:rFonts w:ascii="inherit" w:hAnsi="inherit"/>
          <w:b w:val="0"/>
          <w:bCs/>
          <w:color w:val="222222"/>
          <w:sz w:val="32"/>
          <w:szCs w:val="32"/>
          <w:shd w:val="clear" w:color="auto" w:fill="FFFFFF"/>
        </w:rPr>
      </w:pPr>
      <w:r w:rsidRPr="00154EA8">
        <w:rPr>
          <w:rFonts w:ascii="inherit" w:hAnsi="inherit"/>
          <w:b w:val="0"/>
          <w:bCs/>
          <w:color w:val="222222"/>
          <w:sz w:val="32"/>
          <w:szCs w:val="32"/>
          <w:shd w:val="clear" w:color="auto" w:fill="FFFFFF"/>
        </w:rPr>
        <w:t>void Course_Students (int Course_ID,int * Students_ID , int * Number_Students_In_Course ); // edit array and fill it with students ID that take a certain course</w:t>
      </w:r>
    </w:p>
    <w:p w14:paraId="2D6C0043" w14:textId="26A0DAD3" w:rsidR="00154EA8" w:rsidRDefault="00154EA8" w:rsidP="00154EA8">
      <w:pPr>
        <w:pStyle w:val="ListParagraph"/>
        <w:numPr>
          <w:ilvl w:val="0"/>
          <w:numId w:val="14"/>
        </w:numPr>
        <w:rPr>
          <w:rFonts w:ascii="inherit" w:hAnsi="inherit"/>
          <w:b w:val="0"/>
          <w:bCs/>
          <w:color w:val="222222"/>
          <w:sz w:val="32"/>
          <w:szCs w:val="32"/>
          <w:shd w:val="clear" w:color="auto" w:fill="FFFFFF"/>
        </w:rPr>
      </w:pPr>
      <w:r w:rsidRPr="00154EA8">
        <w:rPr>
          <w:rFonts w:ascii="inherit" w:hAnsi="inherit"/>
          <w:b w:val="0"/>
          <w:bCs/>
          <w:color w:val="222222"/>
          <w:sz w:val="32"/>
          <w:szCs w:val="32"/>
          <w:shd w:val="clear" w:color="auto" w:fill="FFFFFF"/>
        </w:rPr>
        <w:t>void List_Course_Students_More (int Number , int * Courses_ID , int * Number_Courses_More ); // edit array and fill it with students ID have course more than certain number</w:t>
      </w:r>
    </w:p>
    <w:p w14:paraId="03F78BED" w14:textId="5187F304" w:rsidR="00154EA8" w:rsidRDefault="00154EA8" w:rsidP="00154EA8">
      <w:pPr>
        <w:pStyle w:val="ListParagraph"/>
        <w:numPr>
          <w:ilvl w:val="0"/>
          <w:numId w:val="14"/>
        </w:numPr>
        <w:rPr>
          <w:rFonts w:ascii="inherit" w:hAnsi="inherit"/>
          <w:b w:val="0"/>
          <w:bCs/>
          <w:color w:val="222222"/>
          <w:sz w:val="32"/>
          <w:szCs w:val="32"/>
          <w:shd w:val="clear" w:color="auto" w:fill="FFFFFF"/>
        </w:rPr>
      </w:pPr>
      <w:r w:rsidRPr="00154EA8">
        <w:rPr>
          <w:rFonts w:ascii="inherit" w:hAnsi="inherit"/>
          <w:b w:val="0"/>
          <w:bCs/>
          <w:color w:val="222222"/>
          <w:sz w:val="32"/>
          <w:szCs w:val="32"/>
          <w:shd w:val="clear" w:color="auto" w:fill="FFFFFF"/>
        </w:rPr>
        <w:t>void List_Student_Courses_Less (int Number , int * Students_ID , int * Number_Students_Less ); //edit array and fill it with Courses ID have students less than certain number</w:t>
      </w:r>
    </w:p>
    <w:p w14:paraId="6782B1D3" w14:textId="44E3823B" w:rsidR="00154EA8" w:rsidRDefault="00154EA8" w:rsidP="00154EA8">
      <w:pPr>
        <w:pStyle w:val="ListParagraph"/>
        <w:numPr>
          <w:ilvl w:val="0"/>
          <w:numId w:val="14"/>
        </w:numPr>
        <w:rPr>
          <w:rFonts w:ascii="inherit" w:hAnsi="inherit"/>
          <w:b w:val="0"/>
          <w:bCs/>
          <w:color w:val="222222"/>
          <w:sz w:val="32"/>
          <w:szCs w:val="32"/>
          <w:shd w:val="clear" w:color="auto" w:fill="FFFFFF"/>
        </w:rPr>
      </w:pPr>
      <w:r w:rsidRPr="00154EA8">
        <w:rPr>
          <w:rFonts w:ascii="inherit" w:hAnsi="inherit"/>
          <w:b w:val="0"/>
          <w:bCs/>
          <w:color w:val="222222"/>
          <w:sz w:val="32"/>
          <w:szCs w:val="32"/>
          <w:shd w:val="clear" w:color="auto" w:fill="FFFFFF"/>
        </w:rPr>
        <w:t>void List_Hall_Students (char ExamHall , char ExamDate[]  , int * Student_ID , int * Number_Students_At ); //edit array and fill it with students ID that have exam at a given hall and date</w:t>
      </w:r>
    </w:p>
    <w:p w14:paraId="6707F802" w14:textId="6C82C66F" w:rsidR="00154EA8" w:rsidRPr="00154EA8" w:rsidRDefault="00154EA8" w:rsidP="00154EA8">
      <w:pPr>
        <w:pStyle w:val="ListParagraph"/>
        <w:numPr>
          <w:ilvl w:val="0"/>
          <w:numId w:val="14"/>
        </w:numPr>
        <w:rPr>
          <w:rFonts w:ascii="inherit" w:hAnsi="inherit" w:hint="eastAsia"/>
          <w:b w:val="0"/>
          <w:bCs/>
          <w:color w:val="222222"/>
          <w:sz w:val="32"/>
          <w:szCs w:val="32"/>
          <w:shd w:val="clear" w:color="auto" w:fill="FFFFFF"/>
        </w:rPr>
      </w:pPr>
      <w:r w:rsidRPr="00154EA8">
        <w:rPr>
          <w:rFonts w:ascii="inherit" w:hAnsi="inherit"/>
          <w:b w:val="0"/>
          <w:bCs/>
          <w:color w:val="222222"/>
          <w:sz w:val="32"/>
          <w:szCs w:val="32"/>
          <w:shd w:val="clear" w:color="auto" w:fill="FFFFFF"/>
        </w:rPr>
        <w:t>void List_Hall_Students_InAnyday (char ExamHall ,int * Student_ID , int * Number_Students_At ); // edit array and fill it with students id that have exam at given all at any day</w:t>
      </w:r>
    </w:p>
    <w:p w14:paraId="02301FFB" w14:textId="77777777" w:rsidR="00394CCB" w:rsidRDefault="00394CCB" w:rsidP="00394CCB">
      <w:pPr>
        <w:pStyle w:val="Heading1"/>
        <w:rPr>
          <w:rFonts w:ascii="inherit" w:hAnsi="inherit" w:hint="eastAsia"/>
          <w:b w:val="0"/>
          <w:bCs/>
          <w:color w:val="222222"/>
          <w:sz w:val="32"/>
          <w:shd w:val="clear" w:color="auto" w:fill="FFFFFF"/>
        </w:rPr>
      </w:pPr>
    </w:p>
    <w:p w14:paraId="0F00BF50" w14:textId="5E3BB66C" w:rsidR="00394CCB" w:rsidRDefault="00394CCB" w:rsidP="00D077E9">
      <w:pPr>
        <w:pStyle w:val="Heading1"/>
        <w:rPr>
          <w:rFonts w:ascii="inherit" w:hAnsi="inherit" w:hint="eastAsia"/>
          <w:b w:val="0"/>
          <w:bCs/>
          <w:color w:val="222222"/>
          <w:sz w:val="32"/>
          <w:shd w:val="clear" w:color="auto" w:fill="FFFFFF"/>
        </w:rPr>
      </w:pPr>
    </w:p>
    <w:p w14:paraId="33D23E87" w14:textId="77777777" w:rsidR="0050515D" w:rsidRDefault="0050515D" w:rsidP="00D077E9">
      <w:pPr>
        <w:pStyle w:val="Heading1"/>
        <w:rPr>
          <w:rFonts w:ascii="inherit" w:hAnsi="inherit" w:hint="eastAsia"/>
          <w:b w:val="0"/>
          <w:bCs/>
          <w:color w:val="222222"/>
          <w:sz w:val="32"/>
          <w:shd w:val="clear" w:color="auto" w:fill="FFFFFF"/>
        </w:rPr>
      </w:pPr>
    </w:p>
    <w:p w14:paraId="01985045" w14:textId="0C7C14C4" w:rsidR="003728A6" w:rsidRPr="0050515D" w:rsidRDefault="003728A6" w:rsidP="003728A6">
      <w:pPr>
        <w:pStyle w:val="Heading1"/>
        <w:rPr>
          <w:rFonts w:ascii="inherit" w:hAnsi="inherit" w:hint="eastAsia"/>
          <w:sz w:val="48"/>
          <w:szCs w:val="48"/>
          <w:shd w:val="clear" w:color="auto" w:fill="FFFFFF"/>
        </w:rPr>
      </w:pPr>
      <w:r w:rsidRPr="0050515D">
        <w:rPr>
          <w:rFonts w:ascii="inherit" w:hAnsi="inherit"/>
          <w:sz w:val="48"/>
          <w:szCs w:val="48"/>
          <w:shd w:val="clear" w:color="auto" w:fill="FFFFFF"/>
        </w:rPr>
        <w:t>Flowchart:</w:t>
      </w:r>
      <w:r w:rsidRPr="003728A6">
        <w:rPr>
          <w:noProof/>
        </w:rPr>
        <w:drawing>
          <wp:inline distT="0" distB="0" distL="0" distR="0" wp14:anchorId="0E5D874B" wp14:editId="13064F8C">
            <wp:extent cx="4838700" cy="651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FE71" w14:textId="28AB0086" w:rsidR="00394CCB" w:rsidRDefault="003728A6" w:rsidP="00D077E9">
      <w:pPr>
        <w:pStyle w:val="Heading1"/>
        <w:rPr>
          <w:rFonts w:ascii="inherit" w:hAnsi="inherit"/>
          <w:sz w:val="48"/>
          <w:szCs w:val="48"/>
          <w:shd w:val="clear" w:color="auto" w:fill="FFFFFF"/>
        </w:rPr>
      </w:pPr>
      <w:r w:rsidRPr="003728A6">
        <w:rPr>
          <w:rFonts w:ascii="inherit" w:hAnsi="inherit"/>
          <w:sz w:val="48"/>
          <w:szCs w:val="48"/>
          <w:shd w:val="clear" w:color="auto" w:fill="FFFFFF"/>
        </w:rPr>
        <w:lastRenderedPageBreak/>
        <w:t>Inputs and output</w:t>
      </w:r>
      <w:r w:rsidRPr="003728A6">
        <w:rPr>
          <w:rFonts w:ascii="inherit" w:hAnsi="inherit" w:hint="eastAsia"/>
          <w:sz w:val="48"/>
          <w:szCs w:val="48"/>
          <w:shd w:val="clear" w:color="auto" w:fill="FFFFFF"/>
        </w:rPr>
        <w:t>s</w:t>
      </w:r>
      <w:r>
        <w:rPr>
          <w:rFonts w:ascii="inherit" w:hAnsi="inherit"/>
          <w:sz w:val="48"/>
          <w:szCs w:val="48"/>
          <w:shd w:val="clear" w:color="auto" w:fill="FFFFFF"/>
        </w:rPr>
        <w:t>:</w:t>
      </w:r>
    </w:p>
    <w:p w14:paraId="433FCBC1" w14:textId="0F555270" w:rsidR="00AB0965" w:rsidRPr="00AB0965" w:rsidRDefault="00605FD1" w:rsidP="00D077E9">
      <w:pPr>
        <w:pStyle w:val="Heading1"/>
        <w:rPr>
          <w:rFonts w:ascii="inherit" w:hAnsi="inherit" w:hint="eastAsia"/>
          <w:b w:val="0"/>
          <w:bCs/>
          <w:sz w:val="48"/>
          <w:szCs w:val="48"/>
          <w:shd w:val="clear" w:color="auto" w:fill="FFFFFF"/>
        </w:rPr>
      </w:pPr>
      <w:r w:rsidRPr="00605FD1">
        <w:rPr>
          <w:rFonts w:ascii="inherit" w:hAnsi="inherit"/>
          <w:b w:val="0"/>
          <w:bCs/>
          <w:color w:val="FF0000"/>
          <w:sz w:val="48"/>
          <w:szCs w:val="48"/>
          <w:shd w:val="clear" w:color="auto" w:fill="FFFFFF"/>
        </w:rPr>
        <w:t>Note</w:t>
      </w:r>
      <w:r>
        <w:rPr>
          <w:rFonts w:ascii="inherit" w:hAnsi="inherit"/>
          <w:b w:val="0"/>
          <w:bCs/>
          <w:sz w:val="48"/>
          <w:szCs w:val="48"/>
          <w:shd w:val="clear" w:color="auto" w:fill="FFFFFF"/>
        </w:rPr>
        <w:t>:</w:t>
      </w:r>
      <w:r w:rsidRPr="00AB0965">
        <w:rPr>
          <w:rFonts w:ascii="inherit" w:hAnsi="inherit"/>
          <w:b w:val="0"/>
          <w:bCs/>
          <w:sz w:val="48"/>
          <w:szCs w:val="48"/>
          <w:shd w:val="clear" w:color="auto" w:fill="FFFFFF"/>
        </w:rPr>
        <w:t xml:space="preserve"> T</w:t>
      </w:r>
      <w:r w:rsidRPr="00AB0965">
        <w:rPr>
          <w:rFonts w:ascii="inherit" w:hAnsi="inherit" w:hint="eastAsia"/>
          <w:b w:val="0"/>
          <w:bCs/>
          <w:sz w:val="48"/>
          <w:szCs w:val="48"/>
          <w:shd w:val="clear" w:color="auto" w:fill="FFFFFF"/>
        </w:rPr>
        <w:t>o</w:t>
      </w:r>
      <w:r w:rsidR="00AB0965" w:rsidRPr="00AB0965">
        <w:rPr>
          <w:rFonts w:ascii="inherit" w:hAnsi="inherit"/>
          <w:b w:val="0"/>
          <w:bCs/>
          <w:sz w:val="48"/>
          <w:szCs w:val="48"/>
          <w:shd w:val="clear" w:color="auto" w:fill="FFFFFF"/>
        </w:rPr>
        <w:t xml:space="preserve"> read to strings format from the </w:t>
      </w:r>
      <w:r w:rsidR="00AB0965" w:rsidRPr="00AB0965">
        <w:rPr>
          <w:rFonts w:ascii="inherit" w:hAnsi="inherit"/>
          <w:b w:val="0"/>
          <w:bCs/>
          <w:sz w:val="48"/>
          <w:szCs w:val="48"/>
          <w:shd w:val="clear" w:color="auto" w:fill="FFFFFF"/>
        </w:rPr>
        <w:t>user the</w:t>
      </w:r>
      <w:r w:rsidR="00AB0965" w:rsidRPr="00AB0965">
        <w:rPr>
          <w:rFonts w:ascii="inherit" w:hAnsi="inherit"/>
          <w:b w:val="0"/>
          <w:bCs/>
          <w:sz w:val="48"/>
          <w:szCs w:val="48"/>
          <w:shd w:val="clear" w:color="auto" w:fill="FFFFFF"/>
        </w:rPr>
        <w:t xml:space="preserve"> user should put the two strings at new file called Data.txt in same folder of main.c file</w:t>
      </w:r>
    </w:p>
    <w:p w14:paraId="4065FD05" w14:textId="51ED8146" w:rsidR="006C2029" w:rsidRPr="003728A6" w:rsidRDefault="006C2029" w:rsidP="006C2029">
      <w:pPr>
        <w:pStyle w:val="Heading1"/>
        <w:rPr>
          <w:rFonts w:ascii="inherit" w:hAnsi="inherit" w:hint="eastAsia"/>
          <w:sz w:val="32"/>
          <w:shd w:val="clear" w:color="auto" w:fill="FFFFFF"/>
        </w:rPr>
      </w:pPr>
      <w:r>
        <w:rPr>
          <w:rFonts w:ascii="inherit" w:hAnsi="inherit"/>
          <w:sz w:val="32"/>
          <w:shd w:val="clear" w:color="auto" w:fill="FFFFFF"/>
        </w:rPr>
        <w:t>1-</w:t>
      </w:r>
    </w:p>
    <w:p w14:paraId="6B8D3FFC" w14:textId="1564E7D1" w:rsidR="003728A6" w:rsidRPr="003728A6" w:rsidRDefault="003728A6" w:rsidP="00D077E9">
      <w:pPr>
        <w:pStyle w:val="Heading1"/>
        <w:rPr>
          <w:rFonts w:ascii="inherit" w:hAnsi="inherit" w:hint="eastAsia"/>
          <w:sz w:val="48"/>
          <w:szCs w:val="48"/>
          <w:shd w:val="clear" w:color="auto" w:fill="FFFFFF"/>
        </w:rPr>
      </w:pPr>
      <w:r>
        <w:rPr>
          <w:rFonts w:ascii="inherit" w:hAnsi="inherit"/>
          <w:noProof/>
          <w:color w:val="082A75" w:themeColor="tex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11687" wp14:editId="71CCAF41">
                <wp:simplePos x="0" y="0"/>
                <wp:positionH relativeFrom="column">
                  <wp:posOffset>-421419</wp:posOffset>
                </wp:positionH>
                <wp:positionV relativeFrom="paragraph">
                  <wp:posOffset>120816</wp:posOffset>
                </wp:positionV>
                <wp:extent cx="6321287" cy="628153"/>
                <wp:effectExtent l="0" t="0" r="22860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287" cy="628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44080" w14:textId="546C4E58" w:rsidR="006C2029" w:rsidRDefault="006C2029" w:rsidP="006C2029">
                            <w:r w:rsidRPr="006C2029">
                              <w:t>Number_Students</w:t>
                            </w:r>
                          </w:p>
                          <w:p w14:paraId="5A065804" w14:textId="4428AA62" w:rsidR="006C2029" w:rsidRDefault="006C2029" w:rsidP="006C2029">
                            <w:r>
                              <w:t>4</w:t>
                            </w:r>
                          </w:p>
                          <w:p w14:paraId="7F0E87A9" w14:textId="77777777" w:rsidR="006C2029" w:rsidRDefault="006C2029" w:rsidP="006C20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11687" id="Rectangle 9" o:spid="_x0000_s1028" style="position:absolute;margin-left:-33.2pt;margin-top:9.5pt;width:497.75pt;height:49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" fillcolor="white [3201]" strokecolor="#34aba2 [3209]" strokeweight="2pt">
                <v:textbox>
                  <w:txbxContent>
                    <w:p w14:paraId="09D44080" w14:textId="546C4E58" w:rsidR="006C2029" w:rsidRDefault="006C2029" w:rsidP="006C2029">
                      <w:r w:rsidRPr="006C2029">
                        <w:t>Number_Students</w:t>
                      </w:r>
                    </w:p>
                    <w:p w14:paraId="5A065804" w14:textId="4428AA62" w:rsidR="006C2029" w:rsidRDefault="006C2029" w:rsidP="006C2029">
                      <w:r>
                        <w:t>4</w:t>
                      </w:r>
                    </w:p>
                    <w:p w14:paraId="7F0E87A9" w14:textId="77777777" w:rsidR="006C2029" w:rsidRDefault="006C2029" w:rsidP="006C2029"/>
                  </w:txbxContent>
                </v:textbox>
              </v:rect>
            </w:pict>
          </mc:Fallback>
        </mc:AlternateContent>
      </w:r>
    </w:p>
    <w:p w14:paraId="453DEB1A" w14:textId="77777777" w:rsidR="006C2029" w:rsidRDefault="006C2029" w:rsidP="006C2029"/>
    <w:p w14:paraId="34944885" w14:textId="538D003F" w:rsidR="006C2029" w:rsidRPr="006C2029" w:rsidRDefault="006C2029" w:rsidP="006C2029">
      <w:pPr>
        <w:rPr>
          <w:sz w:val="36"/>
          <w:szCs w:val="36"/>
        </w:rPr>
      </w:pPr>
      <w:r w:rsidRPr="006C202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6B9634" wp14:editId="06AD2DCF">
                <wp:simplePos x="0" y="0"/>
                <wp:positionH relativeFrom="column">
                  <wp:posOffset>-445273</wp:posOffset>
                </wp:positionH>
                <wp:positionV relativeFrom="paragraph">
                  <wp:posOffset>293977</wp:posOffset>
                </wp:positionV>
                <wp:extent cx="6352816" cy="572494"/>
                <wp:effectExtent l="0" t="0" r="1016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2816" cy="57249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tint val="100000"/>
                            <a:shade val="100000"/>
                            <a:satMod val="100000"/>
                          </a:srgbClr>
                        </a:solidFill>
                        <a:ln w="25400">
                          <a:solidFill>
                            <a:srgbClr val="34ABA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F76AA12" w14:textId="77777777" w:rsidR="006C2029" w:rsidRDefault="006C2029" w:rsidP="006C2029">
                            <w:r w:rsidRPr="006C2029">
                              <w:t>Number_Halls</w:t>
                            </w:r>
                          </w:p>
                          <w:p w14:paraId="5A77607D" w14:textId="75B5186B" w:rsidR="006C2029" w:rsidRDefault="006C2029" w:rsidP="006C2029">
                            <w:r w:rsidRPr="006C2029"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B9634" id="Rectangle 13" o:spid="_x0000_s1029" style="position:absolute;margin-left:-35.05pt;margin-top:23.15pt;width:500.2pt;height:4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" strokecolor="#34aba2" strokeweight="2pt">
                <v:textbox>
                  <w:txbxContent>
                    <w:p w14:paraId="3F76AA12" w14:textId="77777777" w:rsidR="006C2029" w:rsidRDefault="006C2029" w:rsidP="006C2029">
                      <w:r w:rsidRPr="006C2029">
                        <w:t>Number_Halls</w:t>
                      </w:r>
                    </w:p>
                    <w:p w14:paraId="5A77607D" w14:textId="75B5186B" w:rsidR="006C2029" w:rsidRDefault="006C2029" w:rsidP="006C2029">
                      <w:r w:rsidRPr="006C2029">
                        <w:t xml:space="preserve"> 4</w:t>
                      </w:r>
                    </w:p>
                  </w:txbxContent>
                </v:textbox>
              </v:rect>
            </w:pict>
          </mc:Fallback>
        </mc:AlternateContent>
      </w:r>
      <w:r w:rsidRPr="006C2029">
        <w:rPr>
          <w:sz w:val="36"/>
          <w:szCs w:val="36"/>
        </w:rPr>
        <w:t>2-</w:t>
      </w:r>
    </w:p>
    <w:p w14:paraId="38EA0AC6" w14:textId="02C2BAFC" w:rsidR="006C2029" w:rsidRDefault="006C2029" w:rsidP="006C2029"/>
    <w:p w14:paraId="038C0C8C" w14:textId="2ECA16C7" w:rsidR="006C2029" w:rsidRDefault="006C2029" w:rsidP="006C2029"/>
    <w:p w14:paraId="19D89871" w14:textId="390B8A02" w:rsidR="006C2029" w:rsidRDefault="006C2029" w:rsidP="006C2029"/>
    <w:p w14:paraId="0ABA31F1" w14:textId="53481ECB" w:rsidR="006C2029" w:rsidRDefault="006C2029" w:rsidP="006C202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35DB3" wp14:editId="4809E725">
                <wp:simplePos x="0" y="0"/>
                <wp:positionH relativeFrom="column">
                  <wp:posOffset>-445135</wp:posOffset>
                </wp:positionH>
                <wp:positionV relativeFrom="paragraph">
                  <wp:posOffset>321530</wp:posOffset>
                </wp:positionV>
                <wp:extent cx="6329238" cy="620201"/>
                <wp:effectExtent l="0" t="0" r="14605" b="279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238" cy="6202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566C4" w14:textId="77777777" w:rsidR="006C2029" w:rsidRDefault="006C2029" w:rsidP="006C2029">
                            <w:r w:rsidRPr="006C2029">
                              <w:t xml:space="preserve">Student_ID_Min </w:t>
                            </w:r>
                          </w:p>
                          <w:p w14:paraId="778FD09D" w14:textId="48B04CF6" w:rsidR="006C2029" w:rsidRDefault="006C2029" w:rsidP="006C2029">
                            <w:r w:rsidRPr="006C2029">
                              <w:t>191001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35DB3" id="Rectangle 15" o:spid="_x0000_s1030" style="position:absolute;margin-left:-35.05pt;margin-top:25.3pt;width:498.35pt;height:4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" fillcolor="white [3201]" strokecolor="#34aba2 [3209]" strokeweight="2pt">
                <v:textbox>
                  <w:txbxContent>
                    <w:p w14:paraId="2E8566C4" w14:textId="77777777" w:rsidR="006C2029" w:rsidRDefault="006C2029" w:rsidP="006C2029">
                      <w:r w:rsidRPr="006C2029">
                        <w:t xml:space="preserve">Student_ID_Min </w:t>
                      </w:r>
                    </w:p>
                    <w:p w14:paraId="778FD09D" w14:textId="48B04CF6" w:rsidR="006C2029" w:rsidRDefault="006C2029" w:rsidP="006C2029">
                      <w:r w:rsidRPr="006C2029">
                        <w:t>191001</w:t>
                      </w:r>
                    </w:p>
                  </w:txbxContent>
                </v:textbox>
              </v:rect>
            </w:pict>
          </mc:Fallback>
        </mc:AlternateContent>
      </w:r>
      <w:r w:rsidRPr="006C2029">
        <w:rPr>
          <w:sz w:val="36"/>
          <w:szCs w:val="36"/>
        </w:rPr>
        <w:t>3-</w:t>
      </w:r>
    </w:p>
    <w:p w14:paraId="3A9FBEC1" w14:textId="26C73656" w:rsidR="006C2029" w:rsidRDefault="006C2029" w:rsidP="006C2029">
      <w:pPr>
        <w:rPr>
          <w:sz w:val="36"/>
          <w:szCs w:val="36"/>
        </w:rPr>
      </w:pPr>
    </w:p>
    <w:p w14:paraId="437C39D0" w14:textId="24B750FC" w:rsidR="006C2029" w:rsidRDefault="006C2029" w:rsidP="006C2029">
      <w:pPr>
        <w:rPr>
          <w:sz w:val="36"/>
          <w:szCs w:val="36"/>
        </w:rPr>
      </w:pPr>
    </w:p>
    <w:p w14:paraId="27AA9603" w14:textId="7B8F3744" w:rsidR="006C2029" w:rsidRDefault="006C2029" w:rsidP="006C2029">
      <w:pPr>
        <w:rPr>
          <w:sz w:val="36"/>
          <w:szCs w:val="36"/>
        </w:rPr>
      </w:pPr>
    </w:p>
    <w:p w14:paraId="40483665" w14:textId="4C9F3ABA" w:rsidR="006C2029" w:rsidRDefault="006C2029" w:rsidP="006C202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1290B3" wp14:editId="163EADF3">
                <wp:simplePos x="0" y="0"/>
                <wp:positionH relativeFrom="column">
                  <wp:posOffset>-429370</wp:posOffset>
                </wp:positionH>
                <wp:positionV relativeFrom="paragraph">
                  <wp:posOffset>389669</wp:posOffset>
                </wp:positionV>
                <wp:extent cx="6313142" cy="850790"/>
                <wp:effectExtent l="0" t="0" r="12065" b="260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3142" cy="850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BA9CE" w14:textId="77777777" w:rsidR="003E5E5C" w:rsidRDefault="003E5E5C" w:rsidP="003E5E5C">
                            <w:r w:rsidRPr="003E5E5C">
                              <w:t xml:space="preserve">Students_Dropped_IDs </w:t>
                            </w:r>
                          </w:p>
                          <w:p w14:paraId="2C87648C" w14:textId="77777777" w:rsidR="003E5E5C" w:rsidRDefault="003E5E5C" w:rsidP="003E5E5C">
                            <w:r w:rsidRPr="003E5E5C">
                              <w:t xml:space="preserve">191004 </w:t>
                            </w:r>
                          </w:p>
                          <w:p w14:paraId="0BA65428" w14:textId="277E1F66" w:rsidR="003E5E5C" w:rsidRDefault="003E5E5C" w:rsidP="003E5E5C">
                            <w:r w:rsidRPr="003E5E5C">
                              <w:t>191005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290B3" id="Rectangle 16" o:spid="_x0000_s1031" style="position:absolute;margin-left:-33.8pt;margin-top:30.7pt;width:497.1pt;height:6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PvRcQIAACY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" fillcolor="white [3201]" strokecolor="#34aba2 [3209]" strokeweight="2pt">
                <v:textbox>
                  <w:txbxContent>
                    <w:p w14:paraId="310BA9CE" w14:textId="77777777" w:rsidR="003E5E5C" w:rsidRDefault="003E5E5C" w:rsidP="003E5E5C">
                      <w:r w:rsidRPr="003E5E5C">
                        <w:t xml:space="preserve">Students_Dropped_IDs </w:t>
                      </w:r>
                    </w:p>
                    <w:p w14:paraId="2C87648C" w14:textId="77777777" w:rsidR="003E5E5C" w:rsidRDefault="003E5E5C" w:rsidP="003E5E5C">
                      <w:r w:rsidRPr="003E5E5C">
                        <w:t xml:space="preserve">191004 </w:t>
                      </w:r>
                    </w:p>
                    <w:p w14:paraId="0BA65428" w14:textId="277E1F66" w:rsidR="003E5E5C" w:rsidRDefault="003E5E5C" w:rsidP="003E5E5C">
                      <w:r w:rsidRPr="003E5E5C">
                        <w:t>191005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</w:rPr>
        <w:t>4-</w:t>
      </w:r>
    </w:p>
    <w:p w14:paraId="792C96F7" w14:textId="59A71D9D" w:rsidR="006C2029" w:rsidRDefault="006C2029" w:rsidP="006C2029">
      <w:pPr>
        <w:rPr>
          <w:sz w:val="36"/>
          <w:szCs w:val="36"/>
        </w:rPr>
      </w:pPr>
    </w:p>
    <w:p w14:paraId="7B27F124" w14:textId="465ADB81" w:rsidR="003E5E5C" w:rsidRPr="003E5E5C" w:rsidRDefault="003E5E5C" w:rsidP="003E5E5C">
      <w:pPr>
        <w:rPr>
          <w:sz w:val="36"/>
          <w:szCs w:val="36"/>
        </w:rPr>
      </w:pPr>
    </w:p>
    <w:p w14:paraId="26A3AD38" w14:textId="70391083" w:rsidR="003E5E5C" w:rsidRPr="003E5E5C" w:rsidRDefault="003E5E5C" w:rsidP="003E5E5C">
      <w:pPr>
        <w:rPr>
          <w:sz w:val="36"/>
          <w:szCs w:val="36"/>
        </w:rPr>
      </w:pPr>
    </w:p>
    <w:p w14:paraId="583B6341" w14:textId="795BA394" w:rsidR="003E5E5C" w:rsidRDefault="003E5E5C" w:rsidP="003E5E5C">
      <w:pPr>
        <w:rPr>
          <w:sz w:val="36"/>
          <w:szCs w:val="36"/>
        </w:rPr>
      </w:pPr>
    </w:p>
    <w:p w14:paraId="4B9F6558" w14:textId="223A9046" w:rsidR="003E5E5C" w:rsidRDefault="003E5E5C" w:rsidP="003E5E5C">
      <w:pPr>
        <w:rPr>
          <w:sz w:val="36"/>
          <w:szCs w:val="36"/>
        </w:rPr>
      </w:pPr>
      <w:r>
        <w:rPr>
          <w:sz w:val="36"/>
          <w:szCs w:val="36"/>
        </w:rPr>
        <w:t>5-</w:t>
      </w:r>
    </w:p>
    <w:p w14:paraId="6A5B3A43" w14:textId="3BBD9CDB" w:rsidR="003E5E5C" w:rsidRPr="003E5E5C" w:rsidRDefault="003E5E5C" w:rsidP="003E5E5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7D3E4F" wp14:editId="6F54DA0B">
                <wp:simplePos x="0" y="0"/>
                <wp:positionH relativeFrom="column">
                  <wp:posOffset>-439527</wp:posOffset>
                </wp:positionH>
                <wp:positionV relativeFrom="paragraph">
                  <wp:posOffset>205217</wp:posOffset>
                </wp:positionV>
                <wp:extent cx="6354317" cy="643890"/>
                <wp:effectExtent l="0" t="0" r="2794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4317" cy="643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83919" w14:textId="77777777" w:rsidR="003E5E5C" w:rsidRDefault="003E5E5C" w:rsidP="003E5E5C">
                            <w:r>
                              <w:t xml:space="preserve"> Exams_Period_InDays</w:t>
                            </w:r>
                          </w:p>
                          <w:p w14:paraId="118DB2DE" w14:textId="242EE231" w:rsidR="003E5E5C" w:rsidRDefault="003E5E5C" w:rsidP="003E5E5C">
                            <w: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D3E4F" id="Rectangle 17" o:spid="_x0000_s1032" style="position:absolute;margin-left:-34.6pt;margin-top:16.15pt;width:500.35pt;height:5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" fillcolor="white [3201]" strokecolor="#34aba2 [3209]" strokeweight="2pt">
                <v:textbox>
                  <w:txbxContent>
                    <w:p w14:paraId="35A83919" w14:textId="77777777" w:rsidR="003E5E5C" w:rsidRDefault="003E5E5C" w:rsidP="003E5E5C">
                      <w:r>
                        <w:t xml:space="preserve"> Exams_Period_InDays</w:t>
                      </w:r>
                    </w:p>
                    <w:p w14:paraId="118DB2DE" w14:textId="242EE231" w:rsidR="003E5E5C" w:rsidRDefault="003E5E5C" w:rsidP="003E5E5C">
                      <w:r>
                        <w:t xml:space="preserve"> 10</w:t>
                      </w:r>
                    </w:p>
                  </w:txbxContent>
                </v:textbox>
              </v:rect>
            </w:pict>
          </mc:Fallback>
        </mc:AlternateContent>
      </w:r>
    </w:p>
    <w:p w14:paraId="7B3602CB" w14:textId="62160E1F" w:rsidR="003E5E5C" w:rsidRPr="003E5E5C" w:rsidRDefault="003E5E5C" w:rsidP="003E5E5C">
      <w:pPr>
        <w:rPr>
          <w:sz w:val="36"/>
          <w:szCs w:val="36"/>
        </w:rPr>
      </w:pPr>
    </w:p>
    <w:p w14:paraId="03289627" w14:textId="4715164E" w:rsidR="003E5E5C" w:rsidRDefault="003E5E5C" w:rsidP="003E5E5C">
      <w:pPr>
        <w:rPr>
          <w:sz w:val="36"/>
          <w:szCs w:val="36"/>
        </w:rPr>
      </w:pPr>
    </w:p>
    <w:p w14:paraId="4C1F4739" w14:textId="77777777" w:rsidR="003E5E5C" w:rsidRDefault="003E5E5C" w:rsidP="003E5E5C">
      <w:pPr>
        <w:rPr>
          <w:sz w:val="36"/>
          <w:szCs w:val="36"/>
        </w:rPr>
      </w:pPr>
    </w:p>
    <w:p w14:paraId="08F1BE64" w14:textId="42FF6205" w:rsidR="003E5E5C" w:rsidRDefault="003E5E5C" w:rsidP="003E5E5C">
      <w:pPr>
        <w:rPr>
          <w:sz w:val="36"/>
          <w:szCs w:val="36"/>
        </w:rPr>
      </w:pPr>
      <w:r>
        <w:rPr>
          <w:sz w:val="36"/>
          <w:szCs w:val="36"/>
        </w:rPr>
        <w:t>6-</w:t>
      </w:r>
    </w:p>
    <w:p w14:paraId="73DB5DFA" w14:textId="5A602977" w:rsidR="003E5E5C" w:rsidRDefault="003E5E5C" w:rsidP="003E5E5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656C4B" wp14:editId="1C84EAA0">
                <wp:simplePos x="0" y="0"/>
                <wp:positionH relativeFrom="column">
                  <wp:posOffset>-454894</wp:posOffset>
                </wp:positionH>
                <wp:positionV relativeFrom="paragraph">
                  <wp:posOffset>91275</wp:posOffset>
                </wp:positionV>
                <wp:extent cx="6370064" cy="875979"/>
                <wp:effectExtent l="0" t="0" r="12065" b="1968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0064" cy="875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78D88" w14:textId="54B786E8" w:rsidR="003E5E5C" w:rsidRDefault="003E5E5C" w:rsidP="003E5E5C">
                            <w:r w:rsidRPr="003E5E5C">
                              <w:t xml:space="preserve">Course_Students ​201 </w:t>
                            </w:r>
                          </w:p>
                          <w:p w14:paraId="122B0B3C" w14:textId="77777777" w:rsidR="003E5E5C" w:rsidRDefault="003E5E5C" w:rsidP="003E5E5C">
                            <w:r w:rsidRPr="003E5E5C">
                              <w:t>191001</w:t>
                            </w:r>
                          </w:p>
                          <w:p w14:paraId="4B4CEEC4" w14:textId="33C2E707" w:rsidR="003E5E5C" w:rsidRDefault="003E5E5C" w:rsidP="003E5E5C">
                            <w:r w:rsidRPr="003E5E5C">
                              <w:t xml:space="preserve"> 191002</w:t>
                            </w:r>
                          </w:p>
                          <w:p w14:paraId="5725D640" w14:textId="619945DE" w:rsidR="003E5E5C" w:rsidRDefault="003E5E5C" w:rsidP="003E5E5C"/>
                          <w:p w14:paraId="501A2FB6" w14:textId="17A53FB2" w:rsidR="003E5E5C" w:rsidRDefault="003E5E5C" w:rsidP="003E5E5C"/>
                          <w:p w14:paraId="39895CB1" w14:textId="65B5C1A6" w:rsidR="003E5E5C" w:rsidRDefault="003E5E5C" w:rsidP="003E5E5C"/>
                          <w:p w14:paraId="08D2E4DC" w14:textId="1DA28073" w:rsidR="003E5E5C" w:rsidRDefault="003E5E5C" w:rsidP="003E5E5C"/>
                          <w:p w14:paraId="7E267BEA" w14:textId="256CAC6E" w:rsidR="003E5E5C" w:rsidRDefault="003E5E5C" w:rsidP="003E5E5C"/>
                          <w:p w14:paraId="551FCB81" w14:textId="3FCF0202" w:rsidR="003E5E5C" w:rsidRDefault="003E5E5C" w:rsidP="003E5E5C"/>
                          <w:p w14:paraId="038CE105" w14:textId="4EA12B92" w:rsidR="003E5E5C" w:rsidRDefault="003E5E5C" w:rsidP="003E5E5C"/>
                          <w:p w14:paraId="18116711" w14:textId="6EABC7A5" w:rsidR="003E5E5C" w:rsidRDefault="003E5E5C" w:rsidP="003E5E5C"/>
                          <w:p w14:paraId="4F17084A" w14:textId="41A5E8C2" w:rsidR="003E5E5C" w:rsidRDefault="003E5E5C" w:rsidP="003E5E5C"/>
                          <w:p w14:paraId="14DF2735" w14:textId="4FEFCFBB" w:rsidR="003E5E5C" w:rsidRDefault="003E5E5C" w:rsidP="003E5E5C"/>
                          <w:p w14:paraId="3E010A9B" w14:textId="4900B5B3" w:rsidR="003E5E5C" w:rsidRDefault="003E5E5C" w:rsidP="003E5E5C"/>
                          <w:p w14:paraId="3B476241" w14:textId="3C91235E" w:rsidR="003E5E5C" w:rsidRDefault="003E5E5C" w:rsidP="003E5E5C"/>
                          <w:p w14:paraId="27069921" w14:textId="432D4182" w:rsidR="003E5E5C" w:rsidRDefault="003E5E5C" w:rsidP="003E5E5C"/>
                          <w:p w14:paraId="3A36ECBF" w14:textId="68253107" w:rsidR="003E5E5C" w:rsidRDefault="003E5E5C" w:rsidP="003E5E5C"/>
                          <w:p w14:paraId="75D6CAFB" w14:textId="4C35FF89" w:rsidR="003E5E5C" w:rsidRDefault="003E5E5C" w:rsidP="003E5E5C"/>
                          <w:p w14:paraId="4E990A74" w14:textId="6032DC41" w:rsidR="003E5E5C" w:rsidRDefault="003E5E5C" w:rsidP="003E5E5C"/>
                          <w:p w14:paraId="1A389AD5" w14:textId="0898A277" w:rsidR="003E5E5C" w:rsidRDefault="003E5E5C" w:rsidP="003E5E5C"/>
                          <w:p w14:paraId="629D74D6" w14:textId="4D982C21" w:rsidR="003E5E5C" w:rsidRDefault="003E5E5C" w:rsidP="003E5E5C"/>
                          <w:p w14:paraId="61E1C787" w14:textId="77777777" w:rsidR="003E5E5C" w:rsidRDefault="003E5E5C" w:rsidP="003E5E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56C4B" id="Rectangle 18" o:spid="_x0000_s1033" style="position:absolute;margin-left:-35.8pt;margin-top:7.2pt;width:501.6pt;height:6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" fillcolor="white [3201]" strokecolor="#34aba2 [3209]" strokeweight="2pt">
                <v:textbox>
                  <w:txbxContent>
                    <w:p w14:paraId="05B78D88" w14:textId="54B786E8" w:rsidR="003E5E5C" w:rsidRDefault="003E5E5C" w:rsidP="003E5E5C">
                      <w:r w:rsidRPr="003E5E5C">
                        <w:t xml:space="preserve">Course_Students ​201 </w:t>
                      </w:r>
                    </w:p>
                    <w:p w14:paraId="122B0B3C" w14:textId="77777777" w:rsidR="003E5E5C" w:rsidRDefault="003E5E5C" w:rsidP="003E5E5C">
                      <w:r w:rsidRPr="003E5E5C">
                        <w:t>191001</w:t>
                      </w:r>
                    </w:p>
                    <w:p w14:paraId="4B4CEEC4" w14:textId="33C2E707" w:rsidR="003E5E5C" w:rsidRDefault="003E5E5C" w:rsidP="003E5E5C">
                      <w:r w:rsidRPr="003E5E5C">
                        <w:t xml:space="preserve"> 191002</w:t>
                      </w:r>
                    </w:p>
                    <w:p w14:paraId="5725D640" w14:textId="619945DE" w:rsidR="003E5E5C" w:rsidRDefault="003E5E5C" w:rsidP="003E5E5C"/>
                    <w:p w14:paraId="501A2FB6" w14:textId="17A53FB2" w:rsidR="003E5E5C" w:rsidRDefault="003E5E5C" w:rsidP="003E5E5C"/>
                    <w:p w14:paraId="39895CB1" w14:textId="65B5C1A6" w:rsidR="003E5E5C" w:rsidRDefault="003E5E5C" w:rsidP="003E5E5C"/>
                    <w:p w14:paraId="08D2E4DC" w14:textId="1DA28073" w:rsidR="003E5E5C" w:rsidRDefault="003E5E5C" w:rsidP="003E5E5C"/>
                    <w:p w14:paraId="7E267BEA" w14:textId="256CAC6E" w:rsidR="003E5E5C" w:rsidRDefault="003E5E5C" w:rsidP="003E5E5C"/>
                    <w:p w14:paraId="551FCB81" w14:textId="3FCF0202" w:rsidR="003E5E5C" w:rsidRDefault="003E5E5C" w:rsidP="003E5E5C"/>
                    <w:p w14:paraId="038CE105" w14:textId="4EA12B92" w:rsidR="003E5E5C" w:rsidRDefault="003E5E5C" w:rsidP="003E5E5C"/>
                    <w:p w14:paraId="18116711" w14:textId="6EABC7A5" w:rsidR="003E5E5C" w:rsidRDefault="003E5E5C" w:rsidP="003E5E5C"/>
                    <w:p w14:paraId="4F17084A" w14:textId="41A5E8C2" w:rsidR="003E5E5C" w:rsidRDefault="003E5E5C" w:rsidP="003E5E5C"/>
                    <w:p w14:paraId="14DF2735" w14:textId="4FEFCFBB" w:rsidR="003E5E5C" w:rsidRDefault="003E5E5C" w:rsidP="003E5E5C"/>
                    <w:p w14:paraId="3E010A9B" w14:textId="4900B5B3" w:rsidR="003E5E5C" w:rsidRDefault="003E5E5C" w:rsidP="003E5E5C"/>
                    <w:p w14:paraId="3B476241" w14:textId="3C91235E" w:rsidR="003E5E5C" w:rsidRDefault="003E5E5C" w:rsidP="003E5E5C"/>
                    <w:p w14:paraId="27069921" w14:textId="432D4182" w:rsidR="003E5E5C" w:rsidRDefault="003E5E5C" w:rsidP="003E5E5C"/>
                    <w:p w14:paraId="3A36ECBF" w14:textId="68253107" w:rsidR="003E5E5C" w:rsidRDefault="003E5E5C" w:rsidP="003E5E5C"/>
                    <w:p w14:paraId="75D6CAFB" w14:textId="4C35FF89" w:rsidR="003E5E5C" w:rsidRDefault="003E5E5C" w:rsidP="003E5E5C"/>
                    <w:p w14:paraId="4E990A74" w14:textId="6032DC41" w:rsidR="003E5E5C" w:rsidRDefault="003E5E5C" w:rsidP="003E5E5C"/>
                    <w:p w14:paraId="1A389AD5" w14:textId="0898A277" w:rsidR="003E5E5C" w:rsidRDefault="003E5E5C" w:rsidP="003E5E5C"/>
                    <w:p w14:paraId="629D74D6" w14:textId="4D982C21" w:rsidR="003E5E5C" w:rsidRDefault="003E5E5C" w:rsidP="003E5E5C"/>
                    <w:p w14:paraId="61E1C787" w14:textId="77777777" w:rsidR="003E5E5C" w:rsidRDefault="003E5E5C" w:rsidP="003E5E5C"/>
                  </w:txbxContent>
                </v:textbox>
              </v:rect>
            </w:pict>
          </mc:Fallback>
        </mc:AlternateContent>
      </w:r>
      <w:r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</w:t>
      </w:r>
    </w:p>
    <w:p w14:paraId="29246DF8" w14:textId="759B804F" w:rsidR="003E5E5C" w:rsidRDefault="003E5E5C" w:rsidP="003E5E5C">
      <w:pPr>
        <w:rPr>
          <w:sz w:val="36"/>
          <w:szCs w:val="36"/>
        </w:rPr>
      </w:pPr>
    </w:p>
    <w:p w14:paraId="69963FE5" w14:textId="7AFEDBE9" w:rsidR="003E5E5C" w:rsidRDefault="003E5E5C" w:rsidP="003E5E5C">
      <w:pPr>
        <w:rPr>
          <w:sz w:val="36"/>
          <w:szCs w:val="36"/>
        </w:rPr>
      </w:pPr>
      <w:r>
        <w:rPr>
          <w:sz w:val="36"/>
          <w:szCs w:val="36"/>
        </w:rPr>
        <w:t>7-</w:t>
      </w:r>
    </w:p>
    <w:p w14:paraId="1E47707C" w14:textId="265CC541" w:rsidR="003E5E5C" w:rsidRDefault="003E5E5C" w:rsidP="003E5E5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E8CF47" wp14:editId="207855D8">
                <wp:simplePos x="0" y="0"/>
                <wp:positionH relativeFrom="margin">
                  <wp:align>right</wp:align>
                </wp:positionH>
                <wp:positionV relativeFrom="paragraph">
                  <wp:posOffset>188504</wp:posOffset>
                </wp:positionV>
                <wp:extent cx="6677426" cy="139081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426" cy="1390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F7D07" w14:textId="77777777" w:rsidR="003E5E5C" w:rsidRDefault="003E5E5C" w:rsidP="003E5E5C">
                            <w:r w:rsidRPr="003E5E5C">
                              <w:t xml:space="preserve">List_Course_Students_​More 1 </w:t>
                            </w:r>
                          </w:p>
                          <w:p w14:paraId="18151222" w14:textId="77777777" w:rsidR="003E5E5C" w:rsidRDefault="003E5E5C" w:rsidP="003E5E5C">
                            <w:r w:rsidRPr="003E5E5C">
                              <w:t>201</w:t>
                            </w:r>
                          </w:p>
                          <w:p w14:paraId="7D3DCDC8" w14:textId="77777777" w:rsidR="003E5E5C" w:rsidRDefault="003E5E5C" w:rsidP="003E5E5C">
                            <w:r w:rsidRPr="003E5E5C">
                              <w:t xml:space="preserve"> 103</w:t>
                            </w:r>
                          </w:p>
                          <w:p w14:paraId="700C2923" w14:textId="77777777" w:rsidR="003E5E5C" w:rsidRDefault="003E5E5C" w:rsidP="003E5E5C">
                            <w:r w:rsidRPr="003E5E5C">
                              <w:t xml:space="preserve"> 110 </w:t>
                            </w:r>
                          </w:p>
                          <w:p w14:paraId="373BDAC7" w14:textId="4382127D" w:rsidR="003E5E5C" w:rsidRDefault="003E5E5C" w:rsidP="003E5E5C">
                            <w:r w:rsidRPr="003E5E5C">
                              <w:t>132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8CF47" id="Rectangle 19" o:spid="_x0000_s1034" style="position:absolute;margin-left:474.6pt;margin-top:14.85pt;width:525.8pt;height:109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" fillcolor="white [3201]" strokecolor="#34aba2 [3209]" strokeweight="2pt">
                <v:textbox>
                  <w:txbxContent>
                    <w:p w14:paraId="4C6F7D07" w14:textId="77777777" w:rsidR="003E5E5C" w:rsidRDefault="003E5E5C" w:rsidP="003E5E5C">
                      <w:r w:rsidRPr="003E5E5C">
                        <w:t xml:space="preserve">List_Course_Students_​More 1 </w:t>
                      </w:r>
                    </w:p>
                    <w:p w14:paraId="18151222" w14:textId="77777777" w:rsidR="003E5E5C" w:rsidRDefault="003E5E5C" w:rsidP="003E5E5C">
                      <w:r w:rsidRPr="003E5E5C">
                        <w:t>201</w:t>
                      </w:r>
                    </w:p>
                    <w:p w14:paraId="7D3DCDC8" w14:textId="77777777" w:rsidR="003E5E5C" w:rsidRDefault="003E5E5C" w:rsidP="003E5E5C">
                      <w:r w:rsidRPr="003E5E5C">
                        <w:t xml:space="preserve"> 103</w:t>
                      </w:r>
                    </w:p>
                    <w:p w14:paraId="700C2923" w14:textId="77777777" w:rsidR="003E5E5C" w:rsidRDefault="003E5E5C" w:rsidP="003E5E5C">
                      <w:r w:rsidRPr="003E5E5C">
                        <w:t xml:space="preserve"> 110 </w:t>
                      </w:r>
                    </w:p>
                    <w:p w14:paraId="373BDAC7" w14:textId="4382127D" w:rsidR="003E5E5C" w:rsidRDefault="003E5E5C" w:rsidP="003E5E5C">
                      <w:r w:rsidRPr="003E5E5C">
                        <w:t>132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081079" w14:textId="65A2F668" w:rsidR="003E5E5C" w:rsidRPr="003E5E5C" w:rsidRDefault="003E5E5C" w:rsidP="003E5E5C">
      <w:pPr>
        <w:rPr>
          <w:sz w:val="36"/>
          <w:szCs w:val="36"/>
        </w:rPr>
      </w:pPr>
    </w:p>
    <w:p w14:paraId="37D3EA05" w14:textId="57C58D6B" w:rsidR="003E5E5C" w:rsidRPr="003E5E5C" w:rsidRDefault="003E5E5C" w:rsidP="003E5E5C">
      <w:pPr>
        <w:rPr>
          <w:sz w:val="36"/>
          <w:szCs w:val="36"/>
        </w:rPr>
      </w:pPr>
    </w:p>
    <w:p w14:paraId="50CF2646" w14:textId="35FC348E" w:rsidR="003E5E5C" w:rsidRPr="003E5E5C" w:rsidRDefault="003E5E5C" w:rsidP="003E5E5C">
      <w:pPr>
        <w:rPr>
          <w:sz w:val="36"/>
          <w:szCs w:val="36"/>
        </w:rPr>
      </w:pPr>
    </w:p>
    <w:p w14:paraId="2778FF5C" w14:textId="67E922BE" w:rsidR="003E5E5C" w:rsidRPr="003E5E5C" w:rsidRDefault="003E5E5C" w:rsidP="003E5E5C">
      <w:pPr>
        <w:rPr>
          <w:sz w:val="36"/>
          <w:szCs w:val="36"/>
        </w:rPr>
      </w:pPr>
    </w:p>
    <w:p w14:paraId="75E6C74F" w14:textId="31791E4E" w:rsidR="003E5E5C" w:rsidRDefault="003E5E5C" w:rsidP="003E5E5C">
      <w:pPr>
        <w:rPr>
          <w:sz w:val="36"/>
          <w:szCs w:val="36"/>
        </w:rPr>
      </w:pPr>
    </w:p>
    <w:p w14:paraId="0E8C72E0" w14:textId="5E60DBC7" w:rsidR="003E5E5C" w:rsidRDefault="003E5E5C" w:rsidP="003E5E5C">
      <w:pPr>
        <w:rPr>
          <w:sz w:val="36"/>
          <w:szCs w:val="36"/>
        </w:rPr>
      </w:pPr>
      <w:r>
        <w:rPr>
          <w:sz w:val="36"/>
          <w:szCs w:val="36"/>
        </w:rPr>
        <w:t>8-</w:t>
      </w:r>
    </w:p>
    <w:p w14:paraId="44DC47B8" w14:textId="11B97F42" w:rsidR="003E5E5C" w:rsidRDefault="003E5E5C" w:rsidP="003E5E5C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C79554" wp14:editId="3124FDF5">
                <wp:simplePos x="0" y="0"/>
                <wp:positionH relativeFrom="margin">
                  <wp:align>right</wp:align>
                </wp:positionH>
                <wp:positionV relativeFrom="paragraph">
                  <wp:posOffset>202665</wp:posOffset>
                </wp:positionV>
                <wp:extent cx="6660983" cy="753979"/>
                <wp:effectExtent l="0" t="0" r="26035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983" cy="753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6277B" w14:textId="77777777" w:rsidR="003E5E5C" w:rsidRDefault="003E5E5C" w:rsidP="003E5E5C">
                            <w:r w:rsidRPr="003E5E5C">
                              <w:t xml:space="preserve">List_Student_Courses_Less 3 </w:t>
                            </w:r>
                          </w:p>
                          <w:p w14:paraId="43A87889" w14:textId="7B7CB203" w:rsidR="003E5E5C" w:rsidRDefault="003E5E5C" w:rsidP="003E5E5C">
                            <w:r w:rsidRPr="003E5E5C">
                              <w:t>191006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79554" id="Rectangle 20" o:spid="_x0000_s1035" style="position:absolute;margin-left:473.3pt;margin-top:15.95pt;width:524.5pt;height:59.3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" fillcolor="white [3201]" strokecolor="#34aba2 [3209]" strokeweight="2pt">
                <v:textbox>
                  <w:txbxContent>
                    <w:p w14:paraId="79C6277B" w14:textId="77777777" w:rsidR="003E5E5C" w:rsidRDefault="003E5E5C" w:rsidP="003E5E5C">
                      <w:r w:rsidRPr="003E5E5C">
                        <w:t xml:space="preserve">List_Student_Courses_Less 3 </w:t>
                      </w:r>
                    </w:p>
                    <w:p w14:paraId="43A87889" w14:textId="7B7CB203" w:rsidR="003E5E5C" w:rsidRDefault="003E5E5C" w:rsidP="003E5E5C">
                      <w:r w:rsidRPr="003E5E5C">
                        <w:t>191006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53BEF3" w14:textId="6BD13E0D" w:rsidR="00B20100" w:rsidRDefault="00B20100" w:rsidP="003E5E5C">
      <w:pPr>
        <w:rPr>
          <w:sz w:val="36"/>
          <w:szCs w:val="36"/>
        </w:rPr>
      </w:pPr>
    </w:p>
    <w:p w14:paraId="55466764" w14:textId="08F94C1C" w:rsidR="00B20100" w:rsidRDefault="00B20100" w:rsidP="003E5E5C">
      <w:pPr>
        <w:rPr>
          <w:sz w:val="36"/>
          <w:szCs w:val="36"/>
        </w:rPr>
      </w:pPr>
    </w:p>
    <w:p w14:paraId="5EE98D69" w14:textId="40E2DAAC" w:rsidR="00B20100" w:rsidRDefault="00B20100" w:rsidP="003E5E5C">
      <w:pPr>
        <w:rPr>
          <w:sz w:val="36"/>
          <w:szCs w:val="36"/>
        </w:rPr>
      </w:pPr>
    </w:p>
    <w:p w14:paraId="0207B0AA" w14:textId="0EF27995" w:rsidR="00B20100" w:rsidRDefault="00B20100" w:rsidP="00B20100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C1895E" wp14:editId="3151172A">
                <wp:simplePos x="0" y="0"/>
                <wp:positionH relativeFrom="column">
                  <wp:posOffset>-442762</wp:posOffset>
                </wp:positionH>
                <wp:positionV relativeFrom="paragraph">
                  <wp:posOffset>1846378</wp:posOffset>
                </wp:positionV>
                <wp:extent cx="6724015" cy="1130969"/>
                <wp:effectExtent l="0" t="0" r="19685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015" cy="11309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D1281" w14:textId="77777777" w:rsidR="00B20100" w:rsidRDefault="00B20100" w:rsidP="00B20100">
                            <w:r w:rsidRPr="00B20100">
                              <w:t xml:space="preserve">List_Hall_Students_InAnyDay ​A </w:t>
                            </w:r>
                          </w:p>
                          <w:p w14:paraId="4DBB64D1" w14:textId="77777777" w:rsidR="00B20100" w:rsidRDefault="00B20100" w:rsidP="00B20100">
                            <w:r w:rsidRPr="00B20100">
                              <w:t xml:space="preserve">191001 </w:t>
                            </w:r>
                          </w:p>
                          <w:p w14:paraId="05B2B233" w14:textId="77777777" w:rsidR="00B20100" w:rsidRDefault="00B20100" w:rsidP="00B20100">
                            <w:r w:rsidRPr="00B20100">
                              <w:t xml:space="preserve">191002 </w:t>
                            </w:r>
                          </w:p>
                          <w:p w14:paraId="3A852A61" w14:textId="291780BE" w:rsidR="00B20100" w:rsidRDefault="00B20100" w:rsidP="00B20100">
                            <w:r w:rsidRPr="00B20100">
                              <w:t>191006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1895E" id="Rectangle 23" o:spid="_x0000_s1036" style="position:absolute;margin-left:-34.85pt;margin-top:145.4pt;width:529.45pt;height:89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" fillcolor="white [3201]" strokecolor="#34aba2 [3209]" strokeweight="2pt">
                <v:textbox>
                  <w:txbxContent>
                    <w:p w14:paraId="41FD1281" w14:textId="77777777" w:rsidR="00B20100" w:rsidRDefault="00B20100" w:rsidP="00B20100">
                      <w:r w:rsidRPr="00B20100">
                        <w:t xml:space="preserve">List_Hall_Students_InAnyDay ​A </w:t>
                      </w:r>
                    </w:p>
                    <w:p w14:paraId="4DBB64D1" w14:textId="77777777" w:rsidR="00B20100" w:rsidRDefault="00B20100" w:rsidP="00B20100">
                      <w:r w:rsidRPr="00B20100">
                        <w:t xml:space="preserve">191001 </w:t>
                      </w:r>
                    </w:p>
                    <w:p w14:paraId="05B2B233" w14:textId="77777777" w:rsidR="00B20100" w:rsidRDefault="00B20100" w:rsidP="00B20100">
                      <w:r w:rsidRPr="00B20100">
                        <w:t xml:space="preserve">191002 </w:t>
                      </w:r>
                    </w:p>
                    <w:p w14:paraId="3A852A61" w14:textId="291780BE" w:rsidR="00B20100" w:rsidRDefault="00B20100" w:rsidP="00B20100">
                      <w:r w:rsidRPr="00B20100">
                        <w:t>191006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0DCA86" wp14:editId="0221E3CB">
                <wp:simplePos x="0" y="0"/>
                <wp:positionH relativeFrom="column">
                  <wp:posOffset>-402657</wp:posOffset>
                </wp:positionH>
                <wp:positionV relativeFrom="paragraph">
                  <wp:posOffset>290295</wp:posOffset>
                </wp:positionV>
                <wp:extent cx="6684010" cy="858253"/>
                <wp:effectExtent l="0" t="0" r="21590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4010" cy="8582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6EDBA" w14:textId="77777777" w:rsidR="00B20100" w:rsidRDefault="00B20100" w:rsidP="00B20100">
                            <w:r w:rsidRPr="00B20100">
                              <w:t xml:space="preserve">List_Hall_Students ​A, 5/5/2016 </w:t>
                            </w:r>
                          </w:p>
                          <w:p w14:paraId="45C8BF6E" w14:textId="564AA62A" w:rsidR="00B20100" w:rsidRDefault="00B20100" w:rsidP="00B20100">
                            <w:r w:rsidRPr="00B20100">
                              <w:t>191002</w:t>
                            </w:r>
                          </w:p>
                          <w:p w14:paraId="30C401ED" w14:textId="339CB6A3" w:rsidR="00B20100" w:rsidRDefault="00B20100" w:rsidP="00B20100">
                            <w:r>
                              <w:t>191006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DCA86" id="Rectangle 22" o:spid="_x0000_s1037" style="position:absolute;margin-left:-31.7pt;margin-top:22.85pt;width:526.3pt;height:6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" fillcolor="white [3201]" strokecolor="#34aba2 [3209]" strokeweight="2pt">
                <v:textbox>
                  <w:txbxContent>
                    <w:p w14:paraId="0F26EDBA" w14:textId="77777777" w:rsidR="00B20100" w:rsidRDefault="00B20100" w:rsidP="00B20100">
                      <w:r w:rsidRPr="00B20100">
                        <w:t xml:space="preserve">List_Hall_Students ​A, 5/5/2016 </w:t>
                      </w:r>
                    </w:p>
                    <w:p w14:paraId="45C8BF6E" w14:textId="564AA62A" w:rsidR="00B20100" w:rsidRDefault="00B20100" w:rsidP="00B20100">
                      <w:r w:rsidRPr="00B20100">
                        <w:t>191002</w:t>
                      </w:r>
                    </w:p>
                    <w:p w14:paraId="30C401ED" w14:textId="339CB6A3" w:rsidR="00B20100" w:rsidRDefault="00B20100" w:rsidP="00B20100">
                      <w:r>
                        <w:t>191006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</w:rPr>
        <w:t>9-</w:t>
      </w:r>
    </w:p>
    <w:p w14:paraId="072EFC02" w14:textId="30869904" w:rsidR="00B20100" w:rsidRDefault="00B20100" w:rsidP="00B20100">
      <w:pPr>
        <w:rPr>
          <w:sz w:val="36"/>
          <w:szCs w:val="36"/>
        </w:rPr>
      </w:pPr>
    </w:p>
    <w:p w14:paraId="36A90273" w14:textId="0CCFC102" w:rsidR="00B20100" w:rsidRDefault="00B20100" w:rsidP="00B20100">
      <w:pPr>
        <w:rPr>
          <w:sz w:val="36"/>
          <w:szCs w:val="36"/>
        </w:rPr>
      </w:pPr>
    </w:p>
    <w:p w14:paraId="192C2B4B" w14:textId="4E858D40" w:rsidR="00B20100" w:rsidRDefault="00B20100" w:rsidP="00B20100">
      <w:pPr>
        <w:rPr>
          <w:sz w:val="36"/>
          <w:szCs w:val="36"/>
        </w:rPr>
      </w:pPr>
    </w:p>
    <w:p w14:paraId="42440097" w14:textId="77777777" w:rsidR="00B20100" w:rsidRDefault="00B20100" w:rsidP="00B20100">
      <w:pPr>
        <w:rPr>
          <w:sz w:val="36"/>
          <w:szCs w:val="36"/>
        </w:rPr>
      </w:pPr>
    </w:p>
    <w:p w14:paraId="3FE87858" w14:textId="2B8549AB" w:rsidR="005C10AC" w:rsidRDefault="00B20100" w:rsidP="005C10AC">
      <w:pPr>
        <w:rPr>
          <w:sz w:val="36"/>
          <w:szCs w:val="36"/>
        </w:rPr>
      </w:pPr>
      <w:r>
        <w:rPr>
          <w:sz w:val="36"/>
          <w:szCs w:val="36"/>
        </w:rPr>
        <w:t>10</w:t>
      </w:r>
      <w:r w:rsidR="005C10AC">
        <w:rPr>
          <w:sz w:val="36"/>
          <w:szCs w:val="36"/>
        </w:rPr>
        <w:t>-</w:t>
      </w:r>
    </w:p>
    <w:p w14:paraId="777685BA" w14:textId="18F537AB" w:rsidR="00B20100" w:rsidRDefault="00B20100" w:rsidP="00B20100">
      <w:pPr>
        <w:rPr>
          <w:sz w:val="36"/>
          <w:szCs w:val="36"/>
        </w:rPr>
      </w:pPr>
    </w:p>
    <w:p w14:paraId="126561C8" w14:textId="5664F425" w:rsidR="00B20100" w:rsidRDefault="00B20100" w:rsidP="00B20100">
      <w:pPr>
        <w:rPr>
          <w:sz w:val="36"/>
          <w:szCs w:val="36"/>
        </w:rPr>
      </w:pPr>
    </w:p>
    <w:p w14:paraId="79F71C02" w14:textId="17FA8080" w:rsidR="00B20100" w:rsidRDefault="00B20100" w:rsidP="00B20100">
      <w:pPr>
        <w:rPr>
          <w:sz w:val="36"/>
          <w:szCs w:val="36"/>
        </w:rPr>
      </w:pPr>
    </w:p>
    <w:p w14:paraId="1AF0D5A0" w14:textId="77777777" w:rsidR="005C10AC" w:rsidRDefault="005C10AC" w:rsidP="005C10AC">
      <w:pPr>
        <w:rPr>
          <w:sz w:val="36"/>
          <w:szCs w:val="36"/>
        </w:rPr>
      </w:pPr>
    </w:p>
    <w:p w14:paraId="21755D96" w14:textId="0CD9E67E" w:rsidR="005C10AC" w:rsidRDefault="005C10AC" w:rsidP="005C10AC">
      <w:pPr>
        <w:spacing w:after="20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D0CAF5" wp14:editId="0CF38E5C">
                <wp:simplePos x="0" y="0"/>
                <wp:positionH relativeFrom="column">
                  <wp:posOffset>-541020</wp:posOffset>
                </wp:positionH>
                <wp:positionV relativeFrom="paragraph">
                  <wp:posOffset>300990</wp:posOffset>
                </wp:positionV>
                <wp:extent cx="6689057" cy="689810"/>
                <wp:effectExtent l="0" t="0" r="17145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9057" cy="689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91667" w14:textId="77777777" w:rsidR="00B20100" w:rsidRDefault="00B20100" w:rsidP="00B20100">
                            <w:r w:rsidRPr="00B20100">
                              <w:t xml:space="preserve">Quit </w:t>
                            </w:r>
                          </w:p>
                          <w:p w14:paraId="2BEFE9D2" w14:textId="7F31E7A9" w:rsidR="00B20100" w:rsidRDefault="00B20100" w:rsidP="00B20100">
                            <w:r w:rsidRPr="00B20100">
                              <w:t>Thanks!</w:t>
                            </w:r>
                          </w:p>
                          <w:p w14:paraId="389139F4" w14:textId="36690D59" w:rsidR="005C10AC" w:rsidRDefault="005C10AC" w:rsidP="00B20100"/>
                          <w:p w14:paraId="7731E2A6" w14:textId="4FD0F9E8" w:rsidR="005C10AC" w:rsidRDefault="005C10AC" w:rsidP="00B20100"/>
                          <w:p w14:paraId="1F102003" w14:textId="77777777" w:rsidR="005C10AC" w:rsidRDefault="005C10AC" w:rsidP="00B201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D0CAF5" id="Rectangle 24" o:spid="_x0000_s1038" style="position:absolute;margin-left:-42.6pt;margin-top:23.7pt;width:526.7pt;height:54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" fillcolor="white [3201]" strokecolor="#34aba2 [3209]" strokeweight="2pt">
                <v:textbox>
                  <w:txbxContent>
                    <w:p w14:paraId="2AB91667" w14:textId="77777777" w:rsidR="00B20100" w:rsidRDefault="00B20100" w:rsidP="00B20100">
                      <w:r w:rsidRPr="00B20100">
                        <w:t xml:space="preserve">Quit </w:t>
                      </w:r>
                    </w:p>
                    <w:p w14:paraId="2BEFE9D2" w14:textId="7F31E7A9" w:rsidR="00B20100" w:rsidRDefault="00B20100" w:rsidP="00B20100">
                      <w:r w:rsidRPr="00B20100">
                        <w:t>Thanks!</w:t>
                      </w:r>
                    </w:p>
                    <w:p w14:paraId="389139F4" w14:textId="36690D59" w:rsidR="005C10AC" w:rsidRDefault="005C10AC" w:rsidP="00B20100"/>
                    <w:p w14:paraId="7731E2A6" w14:textId="4FD0F9E8" w:rsidR="005C10AC" w:rsidRDefault="005C10AC" w:rsidP="00B20100"/>
                    <w:p w14:paraId="1F102003" w14:textId="77777777" w:rsidR="005C10AC" w:rsidRDefault="005C10AC" w:rsidP="00B20100"/>
                  </w:txbxContent>
                </v:textbox>
              </v:rect>
            </w:pict>
          </mc:Fallback>
        </mc:AlternateContent>
      </w:r>
      <w:r w:rsidR="00B20100">
        <w:rPr>
          <w:sz w:val="36"/>
          <w:szCs w:val="36"/>
        </w:rPr>
        <w:t>11</w:t>
      </w:r>
      <w:r>
        <w:rPr>
          <w:sz w:val="36"/>
          <w:szCs w:val="36"/>
        </w:rPr>
        <w:t>-</w:t>
      </w:r>
    </w:p>
    <w:p w14:paraId="7FA9C06A" w14:textId="127DA4BE" w:rsidR="005C10AC" w:rsidRDefault="005C10AC" w:rsidP="005C10AC">
      <w:pPr>
        <w:spacing w:after="200"/>
        <w:rPr>
          <w:sz w:val="36"/>
          <w:szCs w:val="36"/>
        </w:rPr>
      </w:pPr>
    </w:p>
    <w:p w14:paraId="0CD83644" w14:textId="204A8496" w:rsidR="005C10AC" w:rsidRDefault="005C10AC" w:rsidP="005C10AC">
      <w:pPr>
        <w:spacing w:after="200"/>
        <w:rPr>
          <w:sz w:val="36"/>
          <w:szCs w:val="36"/>
        </w:rPr>
      </w:pPr>
    </w:p>
    <w:p w14:paraId="71E3AD86" w14:textId="77777777" w:rsidR="004F574C" w:rsidRDefault="004F574C" w:rsidP="005C10AC">
      <w:pPr>
        <w:spacing w:after="200"/>
        <w:rPr>
          <w:sz w:val="36"/>
          <w:szCs w:val="36"/>
        </w:rPr>
      </w:pPr>
    </w:p>
    <w:p w14:paraId="41DF1E90" w14:textId="06868687" w:rsidR="005C10AC" w:rsidRDefault="004F574C" w:rsidP="005C10AC">
      <w:pPr>
        <w:spacing w:after="200"/>
        <w:rPr>
          <w:sz w:val="36"/>
          <w:szCs w:val="36"/>
        </w:rPr>
      </w:pPr>
      <w:r>
        <w:rPr>
          <w:noProof/>
        </w:rPr>
        <w:drawing>
          <wp:inline distT="0" distB="0" distL="0" distR="0" wp14:anchorId="0C901DB9" wp14:editId="0FD0FE01">
            <wp:extent cx="3838575" cy="9239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63B2" w14:textId="4684EEA2" w:rsidR="005C10AC" w:rsidRDefault="005C10AC" w:rsidP="005C10AC">
      <w:pPr>
        <w:spacing w:after="200"/>
        <w:rPr>
          <w:sz w:val="36"/>
          <w:szCs w:val="36"/>
        </w:rPr>
      </w:pPr>
    </w:p>
    <w:p w14:paraId="74C3878D" w14:textId="23FB5876" w:rsidR="004F574C" w:rsidRDefault="004F574C" w:rsidP="005C10AC">
      <w:pPr>
        <w:spacing w:after="200"/>
        <w:rPr>
          <w:sz w:val="36"/>
          <w:szCs w:val="36"/>
        </w:rPr>
      </w:pPr>
      <w:r>
        <w:rPr>
          <w:noProof/>
        </w:rPr>
        <w:drawing>
          <wp:inline distT="0" distB="0" distL="0" distR="0" wp14:anchorId="6F03A911" wp14:editId="7A79E131">
            <wp:extent cx="4171950" cy="4181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686D" w14:textId="23B25591" w:rsidR="004F574C" w:rsidRDefault="004F574C" w:rsidP="005C10AC">
      <w:pPr>
        <w:spacing w:after="200"/>
        <w:rPr>
          <w:sz w:val="36"/>
          <w:szCs w:val="36"/>
        </w:rPr>
      </w:pPr>
    </w:p>
    <w:p w14:paraId="0B89652F" w14:textId="426D5C83" w:rsidR="004F574C" w:rsidRDefault="004F574C" w:rsidP="005C10AC">
      <w:pPr>
        <w:spacing w:after="200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882F67C" wp14:editId="5336FEA3">
            <wp:extent cx="4048125" cy="8286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7594" w14:textId="466F2642" w:rsidR="005C10AC" w:rsidRDefault="005C10AC" w:rsidP="005C10AC">
      <w:pPr>
        <w:spacing w:after="200"/>
        <w:rPr>
          <w:sz w:val="36"/>
          <w:szCs w:val="36"/>
        </w:rPr>
      </w:pPr>
    </w:p>
    <w:p w14:paraId="311B896B" w14:textId="33018D58" w:rsidR="005C10AC" w:rsidRDefault="005C10AC" w:rsidP="005C10AC">
      <w:pPr>
        <w:spacing w:after="200"/>
        <w:rPr>
          <w:sz w:val="36"/>
          <w:szCs w:val="36"/>
        </w:rPr>
      </w:pPr>
    </w:p>
    <w:p w14:paraId="772E5D42" w14:textId="48D463F6" w:rsidR="005C10AC" w:rsidRDefault="005C10AC" w:rsidP="005C10AC">
      <w:pPr>
        <w:spacing w:after="200"/>
        <w:rPr>
          <w:sz w:val="36"/>
          <w:szCs w:val="36"/>
        </w:rPr>
      </w:pPr>
    </w:p>
    <w:p w14:paraId="170BAC56" w14:textId="273BA112" w:rsidR="005C10AC" w:rsidRDefault="005C10AC" w:rsidP="005C10AC">
      <w:pPr>
        <w:spacing w:after="200"/>
        <w:rPr>
          <w:sz w:val="36"/>
          <w:szCs w:val="36"/>
        </w:rPr>
      </w:pPr>
    </w:p>
    <w:sectPr w:rsidR="005C10AC" w:rsidSect="00DF027C">
      <w:headerReference w:type="default" r:id="rId13"/>
      <w:footerReference w:type="default" r:id="rId14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CB962" w14:textId="77777777" w:rsidR="00744BBC" w:rsidRDefault="00744BBC">
      <w:r>
        <w:separator/>
      </w:r>
    </w:p>
    <w:p w14:paraId="0B10DAC4" w14:textId="77777777" w:rsidR="00744BBC" w:rsidRDefault="00744BBC"/>
  </w:endnote>
  <w:endnote w:type="continuationSeparator" w:id="0">
    <w:p w14:paraId="01DADB45" w14:textId="77777777" w:rsidR="00744BBC" w:rsidRDefault="00744BBC">
      <w:r>
        <w:continuationSeparator/>
      </w:r>
    </w:p>
    <w:p w14:paraId="441AA874" w14:textId="77777777" w:rsidR="00744BBC" w:rsidRDefault="00744B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C8F7B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A953A5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F2C34" w14:textId="77777777" w:rsidR="00744BBC" w:rsidRDefault="00744BBC">
      <w:r>
        <w:separator/>
      </w:r>
    </w:p>
    <w:p w14:paraId="509F8F7F" w14:textId="77777777" w:rsidR="00744BBC" w:rsidRDefault="00744BBC"/>
  </w:footnote>
  <w:footnote w:type="continuationSeparator" w:id="0">
    <w:p w14:paraId="7C15ABD8" w14:textId="77777777" w:rsidR="00744BBC" w:rsidRDefault="00744BBC">
      <w:r>
        <w:continuationSeparator/>
      </w:r>
    </w:p>
    <w:p w14:paraId="666E689D" w14:textId="77777777" w:rsidR="00744BBC" w:rsidRDefault="00744B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7154F234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75C772E" w14:textId="77777777" w:rsidR="00D077E9" w:rsidRDefault="00D077E9">
          <w:pPr>
            <w:pStyle w:val="Header"/>
          </w:pPr>
        </w:p>
      </w:tc>
    </w:tr>
  </w:tbl>
  <w:p w14:paraId="62DCB491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D093F"/>
    <w:multiLevelType w:val="hybridMultilevel"/>
    <w:tmpl w:val="C792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6C88"/>
    <w:multiLevelType w:val="hybridMultilevel"/>
    <w:tmpl w:val="F7169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D0525"/>
    <w:multiLevelType w:val="hybridMultilevel"/>
    <w:tmpl w:val="2CA62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F27C91"/>
    <w:multiLevelType w:val="hybridMultilevel"/>
    <w:tmpl w:val="DEF0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0FA6"/>
    <w:multiLevelType w:val="hybridMultilevel"/>
    <w:tmpl w:val="0EA4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B3A13"/>
    <w:multiLevelType w:val="hybridMultilevel"/>
    <w:tmpl w:val="6C742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91C9D"/>
    <w:multiLevelType w:val="hybridMultilevel"/>
    <w:tmpl w:val="E8BC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95A80"/>
    <w:multiLevelType w:val="hybridMultilevel"/>
    <w:tmpl w:val="6628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60213"/>
    <w:multiLevelType w:val="hybridMultilevel"/>
    <w:tmpl w:val="A434C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306C8"/>
    <w:multiLevelType w:val="hybridMultilevel"/>
    <w:tmpl w:val="9AEE2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56651"/>
    <w:multiLevelType w:val="hybridMultilevel"/>
    <w:tmpl w:val="13BC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00C06"/>
    <w:multiLevelType w:val="hybridMultilevel"/>
    <w:tmpl w:val="06D6B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4613D"/>
    <w:multiLevelType w:val="hybridMultilevel"/>
    <w:tmpl w:val="7384F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B1DE6"/>
    <w:multiLevelType w:val="hybridMultilevel"/>
    <w:tmpl w:val="5A3626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9"/>
  </w:num>
  <w:num w:numId="5">
    <w:abstractNumId w:val="10"/>
  </w:num>
  <w:num w:numId="6">
    <w:abstractNumId w:val="12"/>
  </w:num>
  <w:num w:numId="7">
    <w:abstractNumId w:val="8"/>
  </w:num>
  <w:num w:numId="8">
    <w:abstractNumId w:val="5"/>
  </w:num>
  <w:num w:numId="9">
    <w:abstractNumId w:val="3"/>
  </w:num>
  <w:num w:numId="10">
    <w:abstractNumId w:val="7"/>
  </w:num>
  <w:num w:numId="11">
    <w:abstractNumId w:val="13"/>
  </w:num>
  <w:num w:numId="12">
    <w:abstractNumId w:val="2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9A"/>
    <w:rsid w:val="0002482E"/>
    <w:rsid w:val="00050324"/>
    <w:rsid w:val="000A0150"/>
    <w:rsid w:val="000E63C9"/>
    <w:rsid w:val="00130E9D"/>
    <w:rsid w:val="00150A6D"/>
    <w:rsid w:val="00154EA8"/>
    <w:rsid w:val="00185B35"/>
    <w:rsid w:val="001F2BC8"/>
    <w:rsid w:val="001F5F6B"/>
    <w:rsid w:val="00243EBC"/>
    <w:rsid w:val="00244628"/>
    <w:rsid w:val="00246A35"/>
    <w:rsid w:val="00284348"/>
    <w:rsid w:val="002F51F5"/>
    <w:rsid w:val="00312137"/>
    <w:rsid w:val="00330359"/>
    <w:rsid w:val="0033762F"/>
    <w:rsid w:val="00366C7E"/>
    <w:rsid w:val="003728A6"/>
    <w:rsid w:val="00384EA3"/>
    <w:rsid w:val="00394CCB"/>
    <w:rsid w:val="003A39A1"/>
    <w:rsid w:val="003C2191"/>
    <w:rsid w:val="003D3863"/>
    <w:rsid w:val="003E5E5C"/>
    <w:rsid w:val="0040535F"/>
    <w:rsid w:val="004110DE"/>
    <w:rsid w:val="0044085A"/>
    <w:rsid w:val="004B21A5"/>
    <w:rsid w:val="004F574C"/>
    <w:rsid w:val="005037F0"/>
    <w:rsid w:val="0050515D"/>
    <w:rsid w:val="00516A86"/>
    <w:rsid w:val="005275F6"/>
    <w:rsid w:val="00572102"/>
    <w:rsid w:val="005C10AC"/>
    <w:rsid w:val="005F1BB0"/>
    <w:rsid w:val="00605FD1"/>
    <w:rsid w:val="00656C4D"/>
    <w:rsid w:val="006C2029"/>
    <w:rsid w:val="006E5716"/>
    <w:rsid w:val="007302B3"/>
    <w:rsid w:val="00730733"/>
    <w:rsid w:val="00730E3A"/>
    <w:rsid w:val="0073352F"/>
    <w:rsid w:val="00736AAF"/>
    <w:rsid w:val="00744BBC"/>
    <w:rsid w:val="00765B2A"/>
    <w:rsid w:val="00783A34"/>
    <w:rsid w:val="007C6B52"/>
    <w:rsid w:val="007D16C5"/>
    <w:rsid w:val="00862FE4"/>
    <w:rsid w:val="0086389A"/>
    <w:rsid w:val="0087605E"/>
    <w:rsid w:val="008B1FEE"/>
    <w:rsid w:val="008F1F9A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B0965"/>
    <w:rsid w:val="00AC29F3"/>
    <w:rsid w:val="00B20100"/>
    <w:rsid w:val="00B231E5"/>
    <w:rsid w:val="00C02B87"/>
    <w:rsid w:val="00C200A5"/>
    <w:rsid w:val="00C268FA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918EB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1CFF4"/>
  <w15:docId w15:val="{65E16A27-1268-4205-8F3C-2A4B496A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39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US%7b03279297-D235-4D00-8935-1DCD1066EEB5%7d\%7b8FE4BBFA-643C-4402-BDD0-22845F0D0793%7dtf1639285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A73673C230F4ED9AD5518FFAE02A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18EE9-8F40-49CA-B195-4571E9050CEB}"/>
      </w:docPartPr>
      <w:docPartBody>
        <w:p w:rsidR="0060588D" w:rsidRDefault="009D1752">
          <w:pPr>
            <w:pStyle w:val="9A73673C230F4ED9AD5518FFAE02AF90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May 29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09D5B306409446038D4BD05509C8D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32BFF-9AA1-4B63-8DE9-1FE11645ECE9}"/>
      </w:docPartPr>
      <w:docPartBody>
        <w:p w:rsidR="0060588D" w:rsidRDefault="009D1752">
          <w:pPr>
            <w:pStyle w:val="09D5B306409446038D4BD05509C8D899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52"/>
    <w:rsid w:val="0060588D"/>
    <w:rsid w:val="008317FC"/>
    <w:rsid w:val="009D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9A73673C230F4ED9AD5518FFAE02AF90">
    <w:name w:val="9A73673C230F4ED9AD5518FFAE02AF90"/>
  </w:style>
  <w:style w:type="paragraph" w:customStyle="1" w:styleId="09D5B306409446038D4BD05509C8D899">
    <w:name w:val="09D5B306409446038D4BD05509C8D899"/>
  </w:style>
  <w:style w:type="paragraph" w:customStyle="1" w:styleId="B84A6077B4C14FBBA311CB228D2B8642">
    <w:name w:val="B84A6077B4C14FBBA311CB228D2B8642"/>
  </w:style>
  <w:style w:type="paragraph" w:customStyle="1" w:styleId="59D45FCCFD804A92B26E386CC94C2BF4">
    <w:name w:val="59D45FCCFD804A92B26E386CC94C2BF4"/>
  </w:style>
  <w:style w:type="paragraph" w:customStyle="1" w:styleId="50589CCCB4AB4D55A34A467D8722AC74">
    <w:name w:val="50589CCCB4AB4D55A34A467D8722AC74"/>
  </w:style>
  <w:style w:type="paragraph" w:customStyle="1" w:styleId="403DCB635ABB4FCA85A55D99951DE8B4">
    <w:name w:val="403DCB635ABB4FCA85A55D99951DE8B4"/>
  </w:style>
  <w:style w:type="paragraph" w:customStyle="1" w:styleId="40F0EC273BB541FF855CE747815E109D">
    <w:name w:val="40F0EC273BB541FF855CE747815E109D"/>
  </w:style>
  <w:style w:type="paragraph" w:customStyle="1" w:styleId="E02A614EBDDE427BBEED2556FB67D85F">
    <w:name w:val="E02A614EBDDE427BBEED2556FB67D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F7D0F-63F0-42B5-B15E-1FC30D92D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{8FE4BBFA-643C-4402-BDD0-22845F0D0793}tf16392850</Template>
  <TotalTime>302</TotalTime>
  <Pages>8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HABIBA ahmed</cp:lastModifiedBy>
  <cp:revision>12</cp:revision>
  <cp:lastPrinted>2006-08-01T17:47:00Z</cp:lastPrinted>
  <dcterms:created xsi:type="dcterms:W3CDTF">2020-05-29T06:06:00Z</dcterms:created>
  <dcterms:modified xsi:type="dcterms:W3CDTF">2020-05-31T07:26:00Z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